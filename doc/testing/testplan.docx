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A3BC6" w14:textId="69FFF623" w:rsidR="00000000" w:rsidRDefault="006252E9">
      <w:pPr>
        <w:pStyle w:val="Project"/>
      </w:pPr>
      <w:proofErr w:type="spellStart"/>
      <w:r>
        <w:t>GymTrackerX</w:t>
      </w:r>
      <w:proofErr w:type="spellEnd"/>
    </w:p>
    <w:p w14:paraId="76C3DDFD" w14:textId="7CA7436F" w:rsidR="00000000" w:rsidRDefault="00000000">
      <w:pPr>
        <w:pStyle w:val="Title"/>
        <w:jc w:val="right"/>
      </w:pPr>
      <w:fldSimple w:instr=" TITLE  \* MERGEFORMAT ">
        <w:r w:rsidR="006252E9">
          <w:t>Master Test Plan</w:t>
        </w:r>
      </w:fldSimple>
    </w:p>
    <w:p w14:paraId="5328228D" w14:textId="77777777" w:rsidR="00000000" w:rsidRDefault="00000000"/>
    <w:p w14:paraId="45C26DF0" w14:textId="1A110EF1" w:rsidR="00000000" w:rsidRDefault="0000000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F006D8C" w14:textId="77777777" w:rsidR="00000000" w:rsidRDefault="00000000">
      <w:pPr>
        <w:pStyle w:val="Title"/>
        <w:rPr>
          <w:sz w:val="28"/>
        </w:rPr>
      </w:pPr>
    </w:p>
    <w:p w14:paraId="6E3B39C1" w14:textId="77777777" w:rsidR="00000000" w:rsidRPr="00F201CD" w:rsidRDefault="00000000" w:rsidP="00952118">
      <w:pPr>
        <w:pStyle w:val="InfoBlue"/>
        <w:rPr>
          <w:lang w:val="en-US"/>
        </w:rPr>
        <w:sectPr w:rsidR="00000000" w:rsidRPr="00F201C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54363B2" w14:textId="477C42A1" w:rsidR="00000000" w:rsidRDefault="00000000" w:rsidP="00630D9B">
      <w:pPr>
        <w:pStyle w:val="Title"/>
        <w:jc w:val="left"/>
      </w:pPr>
      <w:r>
        <w:lastRenderedPageBreak/>
        <w:t>Table of Contents</w:t>
      </w:r>
    </w:p>
    <w:p w14:paraId="2060294C" w14:textId="2E0C35C5" w:rsidR="00F201CD" w:rsidRDefault="00000000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val="de-DE" w:eastAsia="de-DE"/>
        </w:rPr>
      </w:pPr>
      <w:r>
        <w:fldChar w:fldCharType="begin"/>
      </w:r>
      <w:r w:rsidRPr="00E97E58">
        <w:rPr>
          <w:lang w:val="de-DE"/>
        </w:rPr>
        <w:instrText xml:space="preserve"> TOC \o "1-3" </w:instrText>
      </w:r>
      <w:r>
        <w:fldChar w:fldCharType="separate"/>
      </w:r>
      <w:r w:rsidR="00F201CD" w:rsidRPr="00F201CD">
        <w:rPr>
          <w:noProof/>
          <w:lang w:val="de-DE"/>
        </w:rPr>
        <w:t>1.</w:t>
      </w:r>
      <w:r w:rsidR="00F201CD">
        <w:rPr>
          <w:rFonts w:ascii="Aptos" w:hAnsi="Aptos"/>
          <w:noProof/>
          <w:kern w:val="2"/>
          <w:sz w:val="24"/>
          <w:szCs w:val="24"/>
          <w:lang w:val="de-DE" w:eastAsia="de-DE"/>
        </w:rPr>
        <w:tab/>
      </w:r>
      <w:r w:rsidR="00F201CD" w:rsidRPr="00F201CD">
        <w:rPr>
          <w:noProof/>
          <w:lang w:val="de-DE"/>
        </w:rPr>
        <w:t>Einleitung</w:t>
      </w:r>
      <w:r w:rsidR="00F201CD" w:rsidRPr="00F201CD">
        <w:rPr>
          <w:noProof/>
          <w:lang w:val="de-DE"/>
        </w:rPr>
        <w:tab/>
      </w:r>
      <w:r w:rsidR="00F201CD">
        <w:rPr>
          <w:noProof/>
        </w:rPr>
        <w:fldChar w:fldCharType="begin"/>
      </w:r>
      <w:r w:rsidR="00F201CD" w:rsidRPr="00F201CD">
        <w:rPr>
          <w:noProof/>
          <w:lang w:val="de-DE"/>
        </w:rPr>
        <w:instrText xml:space="preserve"> PAGEREF _Toc197335396 \h </w:instrText>
      </w:r>
      <w:r w:rsidR="00F201CD">
        <w:rPr>
          <w:noProof/>
        </w:rPr>
      </w:r>
      <w:r w:rsidR="00F201CD">
        <w:rPr>
          <w:noProof/>
        </w:rPr>
        <w:fldChar w:fldCharType="separate"/>
      </w:r>
      <w:r w:rsidR="00F201CD" w:rsidRPr="00F201CD">
        <w:rPr>
          <w:noProof/>
          <w:lang w:val="de-DE"/>
        </w:rPr>
        <w:t>3</w:t>
      </w:r>
      <w:r w:rsidR="00F201CD">
        <w:rPr>
          <w:noProof/>
        </w:rPr>
        <w:fldChar w:fldCharType="end"/>
      </w:r>
    </w:p>
    <w:p w14:paraId="241D0A19" w14:textId="792540BA" w:rsidR="00F201CD" w:rsidRDefault="00F201CD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val="de-DE" w:eastAsia="de-DE"/>
        </w:rPr>
      </w:pPr>
      <w:r w:rsidRPr="00F201CD">
        <w:rPr>
          <w:noProof/>
          <w:lang w:val="de-DE"/>
        </w:rPr>
        <w:t>1.1</w:t>
      </w:r>
      <w:r>
        <w:rPr>
          <w:rFonts w:ascii="Aptos" w:hAnsi="Aptos"/>
          <w:noProof/>
          <w:kern w:val="2"/>
          <w:sz w:val="24"/>
          <w:szCs w:val="24"/>
          <w:lang w:val="de-DE" w:eastAsia="de-DE"/>
        </w:rPr>
        <w:tab/>
      </w:r>
      <w:r w:rsidRPr="00F201CD">
        <w:rPr>
          <w:noProof/>
          <w:lang w:val="de-DE"/>
        </w:rPr>
        <w:t>Ziel</w:t>
      </w:r>
      <w:r w:rsidRPr="00F201CD">
        <w:rPr>
          <w:noProof/>
          <w:lang w:val="de-DE"/>
        </w:rPr>
        <w:tab/>
      </w:r>
      <w:r>
        <w:rPr>
          <w:noProof/>
        </w:rPr>
        <w:fldChar w:fldCharType="begin"/>
      </w:r>
      <w:r w:rsidRPr="00F201CD">
        <w:rPr>
          <w:noProof/>
          <w:lang w:val="de-DE"/>
        </w:rPr>
        <w:instrText xml:space="preserve"> PAGEREF _Toc197335397 \h </w:instrText>
      </w:r>
      <w:r>
        <w:rPr>
          <w:noProof/>
        </w:rPr>
      </w:r>
      <w:r>
        <w:rPr>
          <w:noProof/>
        </w:rPr>
        <w:fldChar w:fldCharType="separate"/>
      </w:r>
      <w:r w:rsidRPr="00F201CD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0919317C" w14:textId="7C31EEF4" w:rsidR="00F201CD" w:rsidRDefault="00F201CD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val="de-DE" w:eastAsia="de-DE"/>
        </w:rPr>
      </w:pPr>
      <w:r w:rsidRPr="00F201CD">
        <w:rPr>
          <w:noProof/>
          <w:lang w:val="de-DE"/>
        </w:rPr>
        <w:t>2.</w:t>
      </w:r>
      <w:r>
        <w:rPr>
          <w:rFonts w:ascii="Aptos" w:hAnsi="Aptos"/>
          <w:noProof/>
          <w:kern w:val="2"/>
          <w:sz w:val="24"/>
          <w:szCs w:val="24"/>
          <w:lang w:val="de-DE" w:eastAsia="de-DE"/>
        </w:rPr>
        <w:tab/>
      </w:r>
      <w:r w:rsidRPr="00F201CD">
        <w:rPr>
          <w:noProof/>
          <w:lang w:val="de-DE"/>
        </w:rPr>
        <w:t>Testabdeckung</w:t>
      </w:r>
      <w:r w:rsidRPr="00F201CD">
        <w:rPr>
          <w:noProof/>
          <w:lang w:val="de-DE"/>
        </w:rPr>
        <w:tab/>
      </w:r>
      <w:r>
        <w:rPr>
          <w:noProof/>
        </w:rPr>
        <w:fldChar w:fldCharType="begin"/>
      </w:r>
      <w:r w:rsidRPr="00F201CD">
        <w:rPr>
          <w:noProof/>
          <w:lang w:val="de-DE"/>
        </w:rPr>
        <w:instrText xml:space="preserve"> PAGEREF _Toc197335398 \h </w:instrText>
      </w:r>
      <w:r>
        <w:rPr>
          <w:noProof/>
        </w:rPr>
      </w:r>
      <w:r>
        <w:rPr>
          <w:noProof/>
        </w:rPr>
        <w:fldChar w:fldCharType="separate"/>
      </w:r>
      <w:r w:rsidRPr="00F201CD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268C11B4" w14:textId="3DFF500C" w:rsidR="00F201CD" w:rsidRDefault="00F201CD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val="de-DE" w:eastAsia="de-DE"/>
        </w:rPr>
      </w:pPr>
      <w:r w:rsidRPr="004E51E3">
        <w:rPr>
          <w:noProof/>
          <w:lang w:val="de-DE"/>
        </w:rPr>
        <w:t>3.</w:t>
      </w:r>
      <w:r>
        <w:rPr>
          <w:rFonts w:ascii="Aptos" w:hAnsi="Aptos"/>
          <w:noProof/>
          <w:kern w:val="2"/>
          <w:sz w:val="24"/>
          <w:szCs w:val="24"/>
          <w:lang w:val="de-DE" w:eastAsia="de-DE"/>
        </w:rPr>
        <w:tab/>
      </w:r>
      <w:r w:rsidRPr="004E51E3">
        <w:rPr>
          <w:noProof/>
          <w:lang w:val="de-DE"/>
        </w:rPr>
        <w:t>Überblick über die geplanten Tests</w:t>
      </w:r>
      <w:r w:rsidRPr="00F201CD">
        <w:rPr>
          <w:noProof/>
          <w:lang w:val="de-DE"/>
        </w:rPr>
        <w:tab/>
      </w:r>
      <w:r>
        <w:rPr>
          <w:noProof/>
        </w:rPr>
        <w:fldChar w:fldCharType="begin"/>
      </w:r>
      <w:r w:rsidRPr="00F201CD">
        <w:rPr>
          <w:noProof/>
          <w:lang w:val="de-DE"/>
        </w:rPr>
        <w:instrText xml:space="preserve"> PAGEREF _Toc197335399 \h </w:instrText>
      </w:r>
      <w:r>
        <w:rPr>
          <w:noProof/>
        </w:rPr>
      </w:r>
      <w:r>
        <w:rPr>
          <w:noProof/>
        </w:rPr>
        <w:fldChar w:fldCharType="separate"/>
      </w:r>
      <w:r w:rsidRPr="00F201CD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668FEDF2" w14:textId="1676F77A" w:rsidR="00F201CD" w:rsidRDefault="00F201CD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val="de-DE" w:eastAsia="de-DE"/>
        </w:rPr>
      </w:pPr>
      <w:r w:rsidRPr="00F201CD">
        <w:rPr>
          <w:noProof/>
          <w:lang w:val="de-DE"/>
        </w:rPr>
        <w:t>3.1</w:t>
      </w:r>
      <w:r>
        <w:rPr>
          <w:rFonts w:ascii="Aptos" w:hAnsi="Aptos"/>
          <w:noProof/>
          <w:kern w:val="2"/>
          <w:sz w:val="24"/>
          <w:szCs w:val="24"/>
          <w:lang w:val="de-DE" w:eastAsia="de-DE"/>
        </w:rPr>
        <w:tab/>
      </w:r>
      <w:r w:rsidRPr="00F201CD">
        <w:rPr>
          <w:noProof/>
          <w:lang w:val="de-DE"/>
        </w:rPr>
        <w:t>Überblick über geplante Tests</w:t>
      </w:r>
      <w:r w:rsidRPr="00F201CD">
        <w:rPr>
          <w:noProof/>
          <w:lang w:val="de-DE"/>
        </w:rPr>
        <w:tab/>
      </w:r>
      <w:r>
        <w:rPr>
          <w:noProof/>
        </w:rPr>
        <w:fldChar w:fldCharType="begin"/>
      </w:r>
      <w:r w:rsidRPr="00F201CD">
        <w:rPr>
          <w:noProof/>
          <w:lang w:val="de-DE"/>
        </w:rPr>
        <w:instrText xml:space="preserve"> PAGEREF _Toc197335400 \h </w:instrText>
      </w:r>
      <w:r>
        <w:rPr>
          <w:noProof/>
        </w:rPr>
      </w:r>
      <w:r>
        <w:rPr>
          <w:noProof/>
        </w:rPr>
        <w:fldChar w:fldCharType="separate"/>
      </w:r>
      <w:r w:rsidRPr="00F201CD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3AA848A9" w14:textId="015017B7" w:rsidR="00F201CD" w:rsidRDefault="00F201CD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val="de-DE" w:eastAsia="de-DE"/>
        </w:rPr>
      </w:pPr>
      <w:r w:rsidRPr="004E51E3">
        <w:rPr>
          <w:noProof/>
          <w:lang w:val="de-DE"/>
        </w:rPr>
        <w:t>3.2</w:t>
      </w:r>
      <w:r>
        <w:rPr>
          <w:rFonts w:ascii="Aptos" w:hAnsi="Aptos"/>
          <w:noProof/>
          <w:kern w:val="2"/>
          <w:sz w:val="24"/>
          <w:szCs w:val="24"/>
          <w:lang w:val="de-DE" w:eastAsia="de-DE"/>
        </w:rPr>
        <w:tab/>
      </w:r>
      <w:r w:rsidRPr="004E51E3">
        <w:rPr>
          <w:noProof/>
          <w:lang w:val="de-DE"/>
        </w:rPr>
        <w:t>Überblick über andere mögliche Tests</w:t>
      </w:r>
      <w:r w:rsidRPr="00F201CD">
        <w:rPr>
          <w:noProof/>
          <w:lang w:val="de-DE"/>
        </w:rPr>
        <w:tab/>
      </w:r>
      <w:r>
        <w:rPr>
          <w:noProof/>
        </w:rPr>
        <w:fldChar w:fldCharType="begin"/>
      </w:r>
      <w:r w:rsidRPr="00F201CD">
        <w:rPr>
          <w:noProof/>
          <w:lang w:val="de-DE"/>
        </w:rPr>
        <w:instrText xml:space="preserve"> PAGEREF _Toc197335401 \h </w:instrText>
      </w:r>
      <w:r>
        <w:rPr>
          <w:noProof/>
        </w:rPr>
      </w:r>
      <w:r>
        <w:rPr>
          <w:noProof/>
        </w:rPr>
        <w:fldChar w:fldCharType="separate"/>
      </w:r>
      <w:r w:rsidRPr="00F201CD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64F85CE0" w14:textId="0BC86217" w:rsidR="00F201CD" w:rsidRDefault="00F201CD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  <w:lang w:val="de-DE" w:eastAsia="de-DE"/>
        </w:rPr>
      </w:pPr>
      <w:r w:rsidRPr="00F201CD">
        <w:rPr>
          <w:noProof/>
          <w:lang w:val="de-DE"/>
        </w:rPr>
        <w:t>3.3</w:t>
      </w:r>
      <w:r>
        <w:rPr>
          <w:rFonts w:ascii="Aptos" w:hAnsi="Aptos"/>
          <w:noProof/>
          <w:kern w:val="2"/>
          <w:sz w:val="24"/>
          <w:szCs w:val="24"/>
          <w:lang w:val="de-DE" w:eastAsia="de-DE"/>
        </w:rPr>
        <w:tab/>
      </w:r>
      <w:r w:rsidRPr="00F201CD">
        <w:rPr>
          <w:noProof/>
          <w:lang w:val="de-DE"/>
        </w:rPr>
        <w:t>Überblick über exkludierte Tests</w:t>
      </w:r>
      <w:r w:rsidRPr="00F201CD">
        <w:rPr>
          <w:noProof/>
          <w:lang w:val="de-DE"/>
        </w:rPr>
        <w:tab/>
      </w:r>
      <w:r>
        <w:rPr>
          <w:noProof/>
        </w:rPr>
        <w:fldChar w:fldCharType="begin"/>
      </w:r>
      <w:r w:rsidRPr="00F201CD">
        <w:rPr>
          <w:noProof/>
          <w:lang w:val="de-DE"/>
        </w:rPr>
        <w:instrText xml:space="preserve"> PAGEREF _Toc197335402 \h </w:instrText>
      </w:r>
      <w:r>
        <w:rPr>
          <w:noProof/>
        </w:rPr>
      </w:r>
      <w:r>
        <w:rPr>
          <w:noProof/>
        </w:rPr>
        <w:fldChar w:fldCharType="separate"/>
      </w:r>
      <w:r w:rsidRPr="00F201CD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270FE348" w14:textId="2092D39C" w:rsidR="00F201CD" w:rsidRDefault="00F201CD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val="de-DE" w:eastAsia="de-DE"/>
        </w:rPr>
      </w:pPr>
      <w:r w:rsidRPr="00F201CD">
        <w:rPr>
          <w:noProof/>
          <w:lang w:val="de-DE"/>
        </w:rPr>
        <w:t>4.</w:t>
      </w:r>
      <w:r>
        <w:rPr>
          <w:rFonts w:ascii="Aptos" w:hAnsi="Aptos"/>
          <w:noProof/>
          <w:kern w:val="2"/>
          <w:sz w:val="24"/>
          <w:szCs w:val="24"/>
          <w:lang w:val="de-DE" w:eastAsia="de-DE"/>
        </w:rPr>
        <w:tab/>
      </w:r>
      <w:r w:rsidRPr="00F201CD">
        <w:rPr>
          <w:noProof/>
          <w:lang w:val="de-DE"/>
        </w:rPr>
        <w:t>Überblick über die Testwerkzeuge</w:t>
      </w:r>
      <w:r w:rsidRPr="00F201CD">
        <w:rPr>
          <w:noProof/>
          <w:lang w:val="de-DE"/>
        </w:rPr>
        <w:tab/>
      </w:r>
      <w:r>
        <w:rPr>
          <w:noProof/>
        </w:rPr>
        <w:fldChar w:fldCharType="begin"/>
      </w:r>
      <w:r w:rsidRPr="00F201CD">
        <w:rPr>
          <w:noProof/>
          <w:lang w:val="de-DE"/>
        </w:rPr>
        <w:instrText xml:space="preserve"> PAGEREF _Toc197335403 \h </w:instrText>
      </w:r>
      <w:r>
        <w:rPr>
          <w:noProof/>
        </w:rPr>
      </w:r>
      <w:r>
        <w:rPr>
          <w:noProof/>
        </w:rPr>
        <w:fldChar w:fldCharType="separate"/>
      </w:r>
      <w:r w:rsidRPr="00F201CD">
        <w:rPr>
          <w:noProof/>
          <w:lang w:val="de-DE"/>
        </w:rPr>
        <w:t>4</w:t>
      </w:r>
      <w:r>
        <w:rPr>
          <w:noProof/>
        </w:rPr>
        <w:fldChar w:fldCharType="end"/>
      </w:r>
    </w:p>
    <w:p w14:paraId="278EF5D5" w14:textId="5A81E417" w:rsidR="00F201CD" w:rsidRDefault="00F201CD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  <w:lang w:val="de-DE" w:eastAsia="de-DE"/>
        </w:rPr>
      </w:pPr>
      <w:r>
        <w:rPr>
          <w:noProof/>
        </w:rPr>
        <w:t>5.</w:t>
      </w:r>
      <w:r>
        <w:rPr>
          <w:rFonts w:ascii="Aptos" w:hAnsi="Aptos"/>
          <w:noProof/>
          <w:kern w:val="2"/>
          <w:sz w:val="24"/>
          <w:szCs w:val="24"/>
          <w:lang w:val="de-DE" w:eastAsia="de-DE"/>
        </w:rPr>
        <w:tab/>
      </w:r>
      <w:r>
        <w:rPr>
          <w:noProof/>
        </w:rPr>
        <w:t>Verwaltung der Testfälle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_Toc197335404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3565E6" w14:textId="3279BA75" w:rsidR="00000000" w:rsidRDefault="00000000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6252E9">
          <w:t>Master Test Plan</w:t>
        </w:r>
      </w:fldSimple>
    </w:p>
    <w:p w14:paraId="4A93278F" w14:textId="0C8CF733" w:rsidR="00000000" w:rsidRDefault="005C6880">
      <w:pPr>
        <w:pStyle w:val="Heading1"/>
      </w:pPr>
      <w:bookmarkStart w:id="0" w:name="_Toc197335396"/>
      <w:proofErr w:type="spellStart"/>
      <w:r>
        <w:t>Einleitung</w:t>
      </w:r>
      <w:bookmarkEnd w:id="0"/>
      <w:proofErr w:type="spellEnd"/>
    </w:p>
    <w:p w14:paraId="0A616E4C" w14:textId="62F9C41A" w:rsidR="00000000" w:rsidRDefault="005C6880">
      <w:pPr>
        <w:pStyle w:val="Heading2"/>
      </w:pPr>
      <w:bookmarkStart w:id="1" w:name="_Toc197335397"/>
      <w:r>
        <w:t>Ziel</w:t>
      </w:r>
      <w:bookmarkEnd w:id="1"/>
    </w:p>
    <w:p w14:paraId="47FA8CCE" w14:textId="1190340A" w:rsidR="005E0326" w:rsidRPr="005E0326" w:rsidRDefault="005E0326" w:rsidP="00952118">
      <w:pPr>
        <w:pStyle w:val="InfoBlue"/>
      </w:pPr>
      <w:r w:rsidRPr="005E0326">
        <w:t xml:space="preserve">Ziel dieses Testplans ist es, alle notwendigen Informationen zu sammeln, um den Testaufwand für die aktuelle Iteration der </w:t>
      </w:r>
      <w:proofErr w:type="spellStart"/>
      <w:r>
        <w:rPr>
          <w:i/>
        </w:rPr>
        <w:t>GymTrackerX</w:t>
      </w:r>
      <w:proofErr w:type="spellEnd"/>
      <w:r>
        <w:rPr>
          <w:i/>
        </w:rPr>
        <w:t xml:space="preserve"> App</w:t>
      </w:r>
      <w:r w:rsidRPr="005E0326">
        <w:t xml:space="preserve"> zu planen und zu steuern. Der Plan beschreibt die Teststrategie und dient als Steuerungsinstrument für die Qualitätssicherung im Projekt.</w:t>
      </w:r>
    </w:p>
    <w:p w14:paraId="3E6980ED" w14:textId="3E7EDDFD" w:rsidR="005E0326" w:rsidRDefault="005E0326" w:rsidP="00952118">
      <w:pPr>
        <w:pStyle w:val="InfoBlue"/>
        <w:rPr>
          <w:i/>
        </w:rPr>
      </w:pPr>
      <w:r w:rsidRPr="005E0326">
        <w:t xml:space="preserve">Dieser Testplan für das Projekt </w:t>
      </w:r>
      <w:proofErr w:type="spellStart"/>
      <w:r>
        <w:rPr>
          <w:i/>
        </w:rPr>
        <w:t>GymTrackerX</w:t>
      </w:r>
      <w:proofErr w:type="spellEnd"/>
      <w:r w:rsidRPr="005E0326">
        <w:t xml:space="preserve"> verfolgt folgende Ziele</w:t>
      </w:r>
      <w:bookmarkStart w:id="2" w:name="_Toc314978530"/>
      <w:bookmarkStart w:id="3" w:name="_Toc324843636"/>
      <w:bookmarkStart w:id="4" w:name="_Toc324851943"/>
      <w:bookmarkStart w:id="5" w:name="_Toc324915526"/>
      <w:bookmarkStart w:id="6" w:name="_Toc433104439"/>
      <w:bookmarkStart w:id="7" w:name="_Ref524432427"/>
      <w:r>
        <w:rPr>
          <w:i/>
        </w:rPr>
        <w:t>:</w:t>
      </w:r>
    </w:p>
    <w:p w14:paraId="189ED0E1" w14:textId="157862FC" w:rsidR="005E0326" w:rsidRDefault="005E0326" w:rsidP="005E0326">
      <w:pPr>
        <w:pStyle w:val="BodyText"/>
        <w:numPr>
          <w:ilvl w:val="0"/>
          <w:numId w:val="131"/>
        </w:numPr>
        <w:rPr>
          <w:lang w:val="de-DE"/>
        </w:rPr>
      </w:pPr>
      <w:r>
        <w:rPr>
          <w:lang w:val="de-DE"/>
        </w:rPr>
        <w:t>Identifikation der zu testenden Komponenten der App</w:t>
      </w:r>
    </w:p>
    <w:p w14:paraId="5339ACDE" w14:textId="68388664" w:rsidR="005E0326" w:rsidRDefault="005E0326" w:rsidP="005E0326">
      <w:pPr>
        <w:pStyle w:val="BodyText"/>
        <w:numPr>
          <w:ilvl w:val="0"/>
          <w:numId w:val="131"/>
        </w:numPr>
        <w:rPr>
          <w:lang w:val="de-DE"/>
        </w:rPr>
      </w:pPr>
      <w:r>
        <w:rPr>
          <w:lang w:val="de-DE"/>
        </w:rPr>
        <w:t>Überblick über die geplanten Tests</w:t>
      </w:r>
    </w:p>
    <w:p w14:paraId="04F44C38" w14:textId="1D0FF835" w:rsidR="005E0326" w:rsidRDefault="005E0326" w:rsidP="005E0326">
      <w:pPr>
        <w:pStyle w:val="BodyText"/>
        <w:numPr>
          <w:ilvl w:val="0"/>
          <w:numId w:val="131"/>
        </w:numPr>
        <w:rPr>
          <w:lang w:val="de-DE"/>
        </w:rPr>
      </w:pPr>
      <w:r>
        <w:rPr>
          <w:lang w:val="de-DE"/>
        </w:rPr>
        <w:t>Beschreibung des Testvorgehens und der Testwerkzeuge</w:t>
      </w:r>
    </w:p>
    <w:p w14:paraId="6A71B8D2" w14:textId="2E0309B8" w:rsidR="005E0326" w:rsidRDefault="005E0326" w:rsidP="005E0326">
      <w:pPr>
        <w:pStyle w:val="BodyText"/>
        <w:numPr>
          <w:ilvl w:val="0"/>
          <w:numId w:val="131"/>
        </w:numPr>
        <w:rPr>
          <w:lang w:val="de-DE"/>
        </w:rPr>
      </w:pPr>
      <w:r>
        <w:rPr>
          <w:lang w:val="de-DE"/>
        </w:rPr>
        <w:t>Verwaltung und Rückverfolgbarkeit der Testfälle</w:t>
      </w:r>
    </w:p>
    <w:p w14:paraId="5C666C89" w14:textId="77777777" w:rsidR="00783D95" w:rsidRDefault="00783D95" w:rsidP="00783D95">
      <w:pPr>
        <w:pStyle w:val="BodyText"/>
        <w:ind w:left="1080"/>
        <w:rPr>
          <w:lang w:val="de-DE"/>
        </w:rPr>
      </w:pPr>
    </w:p>
    <w:p w14:paraId="48A2B50D" w14:textId="0521E2FD" w:rsidR="00783D95" w:rsidRPr="00783D95" w:rsidRDefault="00783D95" w:rsidP="00783D95">
      <w:pPr>
        <w:pStyle w:val="BodyText"/>
        <w:ind w:left="0"/>
        <w:rPr>
          <w:rFonts w:ascii="Arial" w:hAnsi="Arial" w:cs="Arial"/>
          <w:b/>
          <w:bCs/>
          <w:lang w:val="de-DE"/>
        </w:rPr>
      </w:pPr>
      <w:r w:rsidRPr="00783D95">
        <w:rPr>
          <w:rFonts w:ascii="Arial" w:hAnsi="Arial" w:cs="Arial"/>
          <w:b/>
          <w:bCs/>
          <w:lang w:val="de-DE"/>
        </w:rPr>
        <w:t>1.2 Anwendungsbereich</w:t>
      </w:r>
    </w:p>
    <w:p w14:paraId="24D22218" w14:textId="470BBB88" w:rsidR="005E0326" w:rsidRDefault="00783D95" w:rsidP="005E0326">
      <w:pPr>
        <w:pStyle w:val="BodyText"/>
        <w:rPr>
          <w:lang w:val="de-DE"/>
        </w:rPr>
      </w:pPr>
      <w:r>
        <w:rPr>
          <w:lang w:val="de-DE"/>
        </w:rPr>
        <w:t>Testlevel:</w:t>
      </w:r>
    </w:p>
    <w:p w14:paraId="59245C18" w14:textId="396E8B1C" w:rsidR="00783D95" w:rsidRDefault="00783D95" w:rsidP="00783D95">
      <w:pPr>
        <w:pStyle w:val="BodyText"/>
        <w:numPr>
          <w:ilvl w:val="0"/>
          <w:numId w:val="132"/>
        </w:numPr>
        <w:rPr>
          <w:lang w:val="de-DE"/>
        </w:rPr>
      </w:pPr>
      <w:r>
        <w:rPr>
          <w:lang w:val="de-DE"/>
        </w:rPr>
        <w:t>Unit-Tests</w:t>
      </w:r>
    </w:p>
    <w:p w14:paraId="606E0F66" w14:textId="33E9CAA9" w:rsidR="00783D95" w:rsidRDefault="00783D95" w:rsidP="00783D95">
      <w:pPr>
        <w:pStyle w:val="BodyText"/>
        <w:numPr>
          <w:ilvl w:val="0"/>
          <w:numId w:val="132"/>
        </w:numPr>
        <w:rPr>
          <w:lang w:val="de-DE"/>
        </w:rPr>
      </w:pPr>
      <w:r>
        <w:rPr>
          <w:lang w:val="de-DE"/>
        </w:rPr>
        <w:t>Widget-Tests</w:t>
      </w:r>
    </w:p>
    <w:p w14:paraId="37C243D7" w14:textId="782C1A5A" w:rsidR="00783D95" w:rsidRDefault="00783D95" w:rsidP="00783D95">
      <w:pPr>
        <w:pStyle w:val="BodyText"/>
        <w:numPr>
          <w:ilvl w:val="0"/>
          <w:numId w:val="132"/>
        </w:numPr>
        <w:rPr>
          <w:lang w:val="de-DE"/>
        </w:rPr>
      </w:pPr>
      <w:r>
        <w:rPr>
          <w:lang w:val="de-DE"/>
        </w:rPr>
        <w:t xml:space="preserve">Integrationstests </w:t>
      </w:r>
      <w:r w:rsidR="00CF4B51">
        <w:rPr>
          <w:lang w:val="de-DE"/>
        </w:rPr>
        <w:t>(Basisumfang)</w:t>
      </w:r>
    </w:p>
    <w:p w14:paraId="31DB8A6E" w14:textId="0FAB0B26" w:rsidR="00783D95" w:rsidRDefault="00783D95" w:rsidP="00783D95">
      <w:pPr>
        <w:pStyle w:val="BodyText"/>
        <w:rPr>
          <w:lang w:val="de-DE"/>
        </w:rPr>
      </w:pPr>
      <w:r>
        <w:rPr>
          <w:lang w:val="de-DE"/>
        </w:rPr>
        <w:t>Testarten:</w:t>
      </w:r>
    </w:p>
    <w:p w14:paraId="734365F1" w14:textId="77A69869" w:rsidR="00783D95" w:rsidRDefault="00783D95" w:rsidP="00783D95">
      <w:pPr>
        <w:pStyle w:val="BodyText"/>
        <w:numPr>
          <w:ilvl w:val="0"/>
          <w:numId w:val="133"/>
        </w:numPr>
        <w:rPr>
          <w:lang w:val="de-DE"/>
        </w:rPr>
      </w:pPr>
      <w:r>
        <w:rPr>
          <w:lang w:val="de-DE"/>
        </w:rPr>
        <w:t>Funktionalitätstests (Kernfunktionen: Übung erfassen, speichern, anzeigen)</w:t>
      </w:r>
    </w:p>
    <w:p w14:paraId="10526DD7" w14:textId="2BA68596" w:rsidR="00783D95" w:rsidRDefault="00783D95" w:rsidP="00783D95">
      <w:pPr>
        <w:pStyle w:val="BodyText"/>
        <w:numPr>
          <w:ilvl w:val="0"/>
          <w:numId w:val="133"/>
        </w:numPr>
        <w:rPr>
          <w:lang w:val="de-DE"/>
        </w:rPr>
      </w:pPr>
      <w:r>
        <w:rPr>
          <w:lang w:val="de-DE"/>
        </w:rPr>
        <w:t>Usability (nur manuell und grob, keine strukturiere UX-Tests)</w:t>
      </w:r>
    </w:p>
    <w:p w14:paraId="21E44127" w14:textId="6D6903C0" w:rsidR="00783D95" w:rsidRDefault="00783D95" w:rsidP="00783D95">
      <w:pPr>
        <w:pStyle w:val="BodyText"/>
        <w:numPr>
          <w:ilvl w:val="0"/>
          <w:numId w:val="133"/>
        </w:numPr>
        <w:rPr>
          <w:lang w:val="de-DE"/>
        </w:rPr>
      </w:pPr>
      <w:r>
        <w:rPr>
          <w:lang w:val="de-DE"/>
        </w:rPr>
        <w:t>Stabilität (über automatisiere Testwiederholungen geprüft)</w:t>
      </w:r>
    </w:p>
    <w:p w14:paraId="5404EADD" w14:textId="04F0BBEA" w:rsidR="00783D95" w:rsidRDefault="00783D95" w:rsidP="00783D95">
      <w:pPr>
        <w:pStyle w:val="BodyText"/>
        <w:rPr>
          <w:lang w:val="de-DE"/>
        </w:rPr>
      </w:pPr>
      <w:r>
        <w:rPr>
          <w:lang w:val="de-DE"/>
        </w:rPr>
        <w:t>Nicht im Anwendungsbereich:</w:t>
      </w:r>
    </w:p>
    <w:p w14:paraId="2FC38ED4" w14:textId="69A84976" w:rsidR="00783D95" w:rsidRDefault="00783D95" w:rsidP="00783D95">
      <w:pPr>
        <w:pStyle w:val="BodyText"/>
        <w:numPr>
          <w:ilvl w:val="0"/>
          <w:numId w:val="134"/>
        </w:numPr>
        <w:rPr>
          <w:lang w:val="de-DE"/>
        </w:rPr>
      </w:pPr>
      <w:r>
        <w:rPr>
          <w:lang w:val="de-DE"/>
        </w:rPr>
        <w:t>Sicherheitstests (keine sensiblen Daten vorhanden)</w:t>
      </w:r>
    </w:p>
    <w:p w14:paraId="2D2428FD" w14:textId="70D1ABA2" w:rsidR="00783D95" w:rsidRDefault="00783D95" w:rsidP="00783D95">
      <w:pPr>
        <w:pStyle w:val="BodyText"/>
        <w:numPr>
          <w:ilvl w:val="0"/>
          <w:numId w:val="134"/>
        </w:numPr>
        <w:rPr>
          <w:lang w:val="de-DE"/>
        </w:rPr>
      </w:pPr>
      <w:r>
        <w:rPr>
          <w:lang w:val="de-DE"/>
        </w:rPr>
        <w:t>Performancetests</w:t>
      </w:r>
    </w:p>
    <w:p w14:paraId="73F6A4EF" w14:textId="54007E9E" w:rsidR="00783D95" w:rsidRDefault="00783D95" w:rsidP="00783D95">
      <w:pPr>
        <w:pStyle w:val="BodyText"/>
        <w:numPr>
          <w:ilvl w:val="0"/>
          <w:numId w:val="134"/>
        </w:numPr>
        <w:rPr>
          <w:lang w:val="de-DE"/>
        </w:rPr>
      </w:pPr>
      <w:r>
        <w:rPr>
          <w:lang w:val="de-DE"/>
        </w:rPr>
        <w:t>Plattformkompatibilitätstests für Altgeräte</w:t>
      </w:r>
    </w:p>
    <w:p w14:paraId="1C35FBB2" w14:textId="77777777" w:rsidR="00F201CD" w:rsidRPr="005E0326" w:rsidRDefault="00F201CD" w:rsidP="00F201CD">
      <w:pPr>
        <w:pStyle w:val="BodyText"/>
        <w:ind w:left="1080"/>
        <w:rPr>
          <w:lang w:val="de-DE"/>
        </w:rPr>
      </w:pPr>
    </w:p>
    <w:p w14:paraId="181BFA19" w14:textId="6AF114F9" w:rsidR="00000000" w:rsidRDefault="005C6880">
      <w:pPr>
        <w:pStyle w:val="Heading1"/>
      </w:pPr>
      <w:bookmarkStart w:id="8" w:name="_Toc197335398"/>
      <w:bookmarkEnd w:id="2"/>
      <w:bookmarkEnd w:id="3"/>
      <w:bookmarkEnd w:id="4"/>
      <w:bookmarkEnd w:id="5"/>
      <w:bookmarkEnd w:id="6"/>
      <w:bookmarkEnd w:id="7"/>
      <w:proofErr w:type="spellStart"/>
      <w:r>
        <w:t>Testabdeckung</w:t>
      </w:r>
      <w:bookmarkEnd w:id="8"/>
      <w:proofErr w:type="spellEnd"/>
    </w:p>
    <w:p w14:paraId="04565D37" w14:textId="16058A49" w:rsidR="00CF4B51" w:rsidRDefault="00000000" w:rsidP="00CF4B51">
      <w:pPr>
        <w:pStyle w:val="BodyText"/>
        <w:keepLines w:val="0"/>
      </w:pPr>
      <w:proofErr w:type="spellStart"/>
      <w:r>
        <w:t>T</w:t>
      </w:r>
      <w:r w:rsidR="00CF4B51">
        <w:t>estziele</w:t>
      </w:r>
      <w:proofErr w:type="spellEnd"/>
      <w:r w:rsidR="00CF4B51">
        <w:t xml:space="preserve"> / </w:t>
      </w:r>
      <w:proofErr w:type="spellStart"/>
      <w:r w:rsidR="00CF4B51">
        <w:t>Komponenten</w:t>
      </w:r>
      <w:proofErr w:type="spellEnd"/>
      <w:r w:rsidR="00CF4B51">
        <w:t>:</w:t>
      </w:r>
    </w:p>
    <w:p w14:paraId="2634CC87" w14:textId="4915A5D5" w:rsidR="00CF4B51" w:rsidRDefault="00CF4B51" w:rsidP="00CF4B51">
      <w:pPr>
        <w:pStyle w:val="BodyText"/>
        <w:numPr>
          <w:ilvl w:val="0"/>
          <w:numId w:val="135"/>
        </w:numPr>
      </w:pPr>
      <w:r>
        <w:t xml:space="preserve">Logik </w:t>
      </w:r>
      <w:proofErr w:type="spellStart"/>
      <w:r>
        <w:t>zur</w:t>
      </w:r>
      <w:proofErr w:type="spellEnd"/>
      <w:r>
        <w:t xml:space="preserve"> </w:t>
      </w:r>
      <w:proofErr w:type="spellStart"/>
      <w:r>
        <w:t>Übungs</w:t>
      </w:r>
      <w:proofErr w:type="spellEnd"/>
      <w:r>
        <w:t xml:space="preserve">- und </w:t>
      </w:r>
      <w:proofErr w:type="spellStart"/>
      <w:r>
        <w:t>Satzerfassung</w:t>
      </w:r>
      <w:proofErr w:type="spellEnd"/>
    </w:p>
    <w:p w14:paraId="0BC85076" w14:textId="67098430" w:rsidR="00CF4B51" w:rsidRPr="00CF4B51" w:rsidRDefault="00CF4B51" w:rsidP="00CF4B51">
      <w:pPr>
        <w:pStyle w:val="BodyText"/>
        <w:numPr>
          <w:ilvl w:val="0"/>
          <w:numId w:val="135"/>
        </w:numPr>
        <w:rPr>
          <w:lang w:val="de-DE"/>
        </w:rPr>
      </w:pPr>
      <w:r w:rsidRPr="00CF4B51">
        <w:rPr>
          <w:lang w:val="de-DE"/>
        </w:rPr>
        <w:t>Speicher- und Abruffunktionen (lokale Datenbank)</w:t>
      </w:r>
    </w:p>
    <w:p w14:paraId="4A2355DB" w14:textId="03975D37" w:rsidR="00CF4B51" w:rsidRPr="00CF4B51" w:rsidRDefault="00CF4B51" w:rsidP="00CF4B51">
      <w:pPr>
        <w:pStyle w:val="BodyText"/>
        <w:numPr>
          <w:ilvl w:val="0"/>
          <w:numId w:val="135"/>
        </w:numPr>
        <w:rPr>
          <w:lang w:val="de-DE"/>
        </w:rPr>
      </w:pPr>
      <w:r w:rsidRPr="00CF4B51">
        <w:rPr>
          <w:lang w:val="de-DE"/>
        </w:rPr>
        <w:t>Benutzeroberfläche für Übungseinträge und Historie</w:t>
      </w:r>
    </w:p>
    <w:p w14:paraId="7B4E774C" w14:textId="19E2FD4E" w:rsidR="00CF4B51" w:rsidRPr="00CF4B51" w:rsidRDefault="00CF4B51" w:rsidP="00CF4B51">
      <w:pPr>
        <w:pStyle w:val="BodyText"/>
        <w:numPr>
          <w:ilvl w:val="0"/>
          <w:numId w:val="135"/>
        </w:numPr>
        <w:rPr>
          <w:lang w:val="de-DE"/>
        </w:rPr>
      </w:pPr>
      <w:r w:rsidRPr="00CF4B51">
        <w:rPr>
          <w:lang w:val="de-DE"/>
        </w:rPr>
        <w:t>Navigation zwischen den Hauptbildschirmen</w:t>
      </w:r>
    </w:p>
    <w:p w14:paraId="0042A914" w14:textId="5F0F2835" w:rsidR="00000000" w:rsidRDefault="00CF4B51" w:rsidP="00952118">
      <w:pPr>
        <w:pStyle w:val="InfoBlue"/>
      </w:pPr>
      <w:r>
        <w:t xml:space="preserve">Externe </w:t>
      </w:r>
      <w:proofErr w:type="spellStart"/>
      <w:r>
        <w:t>Komponenten</w:t>
      </w:r>
      <w:proofErr w:type="spellEnd"/>
      <w:r>
        <w:t>:</w:t>
      </w:r>
    </w:p>
    <w:p w14:paraId="34EEFD37" w14:textId="435E91F0" w:rsidR="00CF4B51" w:rsidRDefault="00CF4B51" w:rsidP="00CF4B51">
      <w:pPr>
        <w:pStyle w:val="BodyText"/>
        <w:numPr>
          <w:ilvl w:val="0"/>
          <w:numId w:val="136"/>
        </w:numPr>
        <w:rPr>
          <w:lang w:val="de-DE"/>
        </w:rPr>
      </w:pPr>
      <w:r w:rsidRPr="00CF4B51">
        <w:rPr>
          <w:lang w:val="de-DE"/>
        </w:rPr>
        <w:t>Flutter SDK (vertraut auf S</w:t>
      </w:r>
      <w:r>
        <w:rPr>
          <w:lang w:val="de-DE"/>
        </w:rPr>
        <w:t>tabilität durch Flutter selbst)</w:t>
      </w:r>
    </w:p>
    <w:p w14:paraId="1E9A05A6" w14:textId="3D9BF920" w:rsidR="00CF4B51" w:rsidRDefault="00CF4B51" w:rsidP="00CF4B51">
      <w:pPr>
        <w:pStyle w:val="BodyText"/>
        <w:numPr>
          <w:ilvl w:val="0"/>
          <w:numId w:val="136"/>
        </w:numPr>
        <w:rPr>
          <w:lang w:val="de-DE"/>
        </w:rPr>
      </w:pPr>
      <w:r>
        <w:rPr>
          <w:lang w:val="de-DE"/>
        </w:rPr>
        <w:t>SQLite (nur über Schnittstellen getestet)</w:t>
      </w:r>
    </w:p>
    <w:p w14:paraId="5D5C6CE0" w14:textId="7FAAE02B" w:rsidR="00CF4B51" w:rsidRDefault="00CF4B51" w:rsidP="00CF4B51">
      <w:pPr>
        <w:pStyle w:val="BodyText"/>
        <w:rPr>
          <w:lang w:val="de-DE"/>
        </w:rPr>
      </w:pPr>
      <w:r>
        <w:rPr>
          <w:lang w:val="de-DE"/>
        </w:rPr>
        <w:lastRenderedPageBreak/>
        <w:t>Relative Wichtigkeit:</w:t>
      </w:r>
    </w:p>
    <w:p w14:paraId="59ABD077" w14:textId="17D117BC" w:rsidR="00CF4B51" w:rsidRDefault="00CF4B51" w:rsidP="00CF4B51">
      <w:pPr>
        <w:pStyle w:val="BodyText"/>
        <w:numPr>
          <w:ilvl w:val="0"/>
          <w:numId w:val="137"/>
        </w:numPr>
        <w:rPr>
          <w:lang w:val="de-DE"/>
        </w:rPr>
      </w:pPr>
      <w:r>
        <w:rPr>
          <w:lang w:val="de-DE"/>
        </w:rPr>
        <w:t>Hoch: Übungstracking, Speichern, Anzeigen</w:t>
      </w:r>
    </w:p>
    <w:p w14:paraId="44F8A774" w14:textId="3DC23701" w:rsidR="00CF4B51" w:rsidRDefault="00CF4B51" w:rsidP="00CF4B51">
      <w:pPr>
        <w:pStyle w:val="BodyText"/>
        <w:numPr>
          <w:ilvl w:val="0"/>
          <w:numId w:val="137"/>
        </w:numPr>
        <w:rPr>
          <w:lang w:val="de-DE"/>
        </w:rPr>
      </w:pPr>
      <w:r>
        <w:rPr>
          <w:lang w:val="de-DE"/>
        </w:rPr>
        <w:t>Mittel: UI-Reaktionen</w:t>
      </w:r>
    </w:p>
    <w:p w14:paraId="43DAA31A" w14:textId="725EA28F" w:rsidR="00CF4B51" w:rsidRDefault="00CF4B51" w:rsidP="00CF4B51">
      <w:pPr>
        <w:pStyle w:val="BodyText"/>
        <w:numPr>
          <w:ilvl w:val="0"/>
          <w:numId w:val="137"/>
        </w:numPr>
        <w:rPr>
          <w:lang w:val="de-DE"/>
        </w:rPr>
      </w:pPr>
      <w:r>
        <w:rPr>
          <w:lang w:val="de-DE"/>
        </w:rPr>
        <w:t>Niedrig: UI-Layout auf älteren Geräten</w:t>
      </w:r>
    </w:p>
    <w:p w14:paraId="5833D870" w14:textId="77777777" w:rsidR="00F201CD" w:rsidRPr="00CF4B51" w:rsidRDefault="00F201CD" w:rsidP="00F201CD">
      <w:pPr>
        <w:pStyle w:val="BodyText"/>
        <w:ind w:left="1080"/>
        <w:rPr>
          <w:lang w:val="de-DE"/>
        </w:rPr>
      </w:pPr>
    </w:p>
    <w:p w14:paraId="185D0A2F" w14:textId="3099BB96" w:rsidR="00000000" w:rsidRPr="005C6880" w:rsidRDefault="005C6880">
      <w:pPr>
        <w:pStyle w:val="Heading1"/>
        <w:rPr>
          <w:lang w:val="de-DE"/>
        </w:rPr>
      </w:pPr>
      <w:bookmarkStart w:id="9" w:name="_Toc314978529"/>
      <w:bookmarkStart w:id="10" w:name="_Toc324843635"/>
      <w:bookmarkStart w:id="11" w:name="_Toc324851942"/>
      <w:bookmarkStart w:id="12" w:name="_Toc324915525"/>
      <w:bookmarkStart w:id="13" w:name="_Toc433104438"/>
      <w:bookmarkStart w:id="14" w:name="_Toc197335399"/>
      <w:r w:rsidRPr="005C6880">
        <w:rPr>
          <w:lang w:val="de-DE"/>
        </w:rPr>
        <w:t>Überblick über die geplanten T</w:t>
      </w:r>
      <w:r>
        <w:rPr>
          <w:lang w:val="de-DE"/>
        </w:rPr>
        <w:t>ests</w:t>
      </w:r>
      <w:bookmarkEnd w:id="14"/>
    </w:p>
    <w:p w14:paraId="445C5D1B" w14:textId="77777777" w:rsidR="00000000" w:rsidRDefault="00000000" w:rsidP="00952118">
      <w:pPr>
        <w:pStyle w:val="InfoBlue"/>
      </w:pPr>
      <w:r>
        <w:t xml:space="preserve">[This section provides a high-level outline of the testing that will be performed. The outline in this section represents a </w:t>
      </w:r>
      <w:proofErr w:type="gramStart"/>
      <w:r>
        <w:t>high level</w:t>
      </w:r>
      <w:proofErr w:type="gramEnd"/>
      <w:r>
        <w:t xml:space="preserve"> overview of both the tests that will be performed and those that will not.] </w:t>
      </w:r>
    </w:p>
    <w:p w14:paraId="266CA736" w14:textId="77D60253" w:rsidR="00000000" w:rsidRDefault="00020DD6">
      <w:pPr>
        <w:pStyle w:val="Heading2"/>
      </w:pPr>
      <w:bookmarkStart w:id="15" w:name="_Toc197335400"/>
      <w:bookmarkEnd w:id="9"/>
      <w:bookmarkEnd w:id="10"/>
      <w:bookmarkEnd w:id="11"/>
      <w:bookmarkEnd w:id="12"/>
      <w:bookmarkEnd w:id="13"/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geplante</w:t>
      </w:r>
      <w:proofErr w:type="spellEnd"/>
      <w:r>
        <w:t xml:space="preserve"> Tests</w:t>
      </w:r>
      <w:bookmarkEnd w:id="15"/>
    </w:p>
    <w:p w14:paraId="105668C4" w14:textId="1CD33203" w:rsidR="00020DD6" w:rsidRDefault="00020DD6" w:rsidP="00952118">
      <w:pPr>
        <w:pStyle w:val="InfoBlue"/>
      </w:pPr>
      <w:r w:rsidRPr="00020DD6">
        <w:t>Unit-Tests: Testen von Methoden zur Berechnung, Validierung und Datenspeicherung</w:t>
      </w:r>
    </w:p>
    <w:p w14:paraId="4556AFAD" w14:textId="1ADE254B" w:rsidR="00020DD6" w:rsidRDefault="00020DD6" w:rsidP="00952118">
      <w:pPr>
        <w:pStyle w:val="InfoBlue"/>
      </w:pPr>
      <w:r>
        <w:t>Widget-Tests: Prüfung der Interaktion einzelner UI-Komponenten wie Eingabefelder und Buttons</w:t>
      </w:r>
    </w:p>
    <w:p w14:paraId="38A9402D" w14:textId="20794395" w:rsidR="00020DD6" w:rsidRDefault="00020DD6" w:rsidP="00952118">
      <w:pPr>
        <w:pStyle w:val="InfoBlue"/>
      </w:pPr>
      <w:r w:rsidRPr="00020DD6">
        <w:t>Integrationstests: Kernabläufe wie “Trainingsplan e</w:t>
      </w:r>
      <w:r>
        <w:t>rstellen“</w:t>
      </w:r>
    </w:p>
    <w:p w14:paraId="6D71955C" w14:textId="68F41C97" w:rsidR="00020DD6" w:rsidRPr="00020DD6" w:rsidRDefault="00020DD6" w:rsidP="00952118">
      <w:pPr>
        <w:pStyle w:val="InfoBlue"/>
      </w:pPr>
      <w:r>
        <w:t>Automatisierte Testausführung über GitHub Actions: alle Tests bei jedem Commit automatisch ausführen</w:t>
      </w:r>
    </w:p>
    <w:p w14:paraId="09286588" w14:textId="32335840" w:rsidR="00000000" w:rsidRPr="00020DD6" w:rsidRDefault="00020DD6">
      <w:pPr>
        <w:pStyle w:val="Heading2"/>
        <w:rPr>
          <w:lang w:val="de-DE"/>
        </w:rPr>
      </w:pPr>
      <w:bookmarkStart w:id="16" w:name="_Toc197335401"/>
      <w:r w:rsidRPr="00020DD6">
        <w:rPr>
          <w:lang w:val="de-DE"/>
        </w:rPr>
        <w:t>Überblick über andere mögliche T</w:t>
      </w:r>
      <w:r>
        <w:rPr>
          <w:lang w:val="de-DE"/>
        </w:rPr>
        <w:t>ests</w:t>
      </w:r>
      <w:bookmarkEnd w:id="16"/>
    </w:p>
    <w:p w14:paraId="6DCBD730" w14:textId="0A9451A0" w:rsidR="00000000" w:rsidRDefault="00020DD6" w:rsidP="00952118">
      <w:pPr>
        <w:pStyle w:val="InfoBlue"/>
      </w:pPr>
      <w:r>
        <w:t>Usability-Tests mit Testpersonen: könnten später zur UX-Verbesserung eingesetzt werden</w:t>
      </w:r>
    </w:p>
    <w:p w14:paraId="269B3A5F" w14:textId="40BFDAD1" w:rsidR="00020DD6" w:rsidRPr="00020DD6" w:rsidRDefault="00020DD6" w:rsidP="00952118">
      <w:pPr>
        <w:pStyle w:val="InfoBlue"/>
      </w:pPr>
      <w:r>
        <w:t>Performance-/Ladetests bei großen Datenmengen: denkbar, falls bei Nutzung Performanceprobleme auftreten</w:t>
      </w:r>
    </w:p>
    <w:p w14:paraId="400B42E6" w14:textId="45302E85" w:rsidR="00000000" w:rsidRDefault="00020DD6">
      <w:pPr>
        <w:pStyle w:val="Heading2"/>
      </w:pPr>
      <w:bookmarkStart w:id="17" w:name="_Toc197335402"/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exkludierte</w:t>
      </w:r>
      <w:proofErr w:type="spellEnd"/>
      <w:r>
        <w:t xml:space="preserve"> Tests</w:t>
      </w:r>
      <w:bookmarkEnd w:id="17"/>
    </w:p>
    <w:p w14:paraId="0B125224" w14:textId="3756D234" w:rsidR="00000000" w:rsidRDefault="00020DD6" w:rsidP="00952118">
      <w:pPr>
        <w:pStyle w:val="InfoBlue"/>
      </w:pPr>
      <w:r>
        <w:t>Sicherheitstests werden nicht durchgeführt, da keine sensiblen Daten gespeichert oder verarbeitet werden. Begründung: Diese Tests sind in der aktuellen Version der App nicht notwendig.</w:t>
      </w:r>
    </w:p>
    <w:p w14:paraId="58E5E7B9" w14:textId="041D05E3" w:rsidR="00000000" w:rsidRPr="00020DD6" w:rsidRDefault="00020DD6" w:rsidP="00952118">
      <w:pPr>
        <w:pStyle w:val="InfoBlue"/>
        <w:numPr>
          <w:ilvl w:val="0"/>
          <w:numId w:val="92"/>
        </w:numPr>
      </w:pPr>
      <w:r w:rsidRPr="00020DD6">
        <w:t>Cross-Plattform-Tests auf älteren OS</w:t>
      </w:r>
      <w:r>
        <w:t>-Versionen (&lt; Android 10 / iOS 13) entfallen. Begründung: Es bestehen nicht genügend Ressourcen zur gezielten Unterstützung von Altgeräten.</w:t>
      </w:r>
    </w:p>
    <w:p w14:paraId="06F78A57" w14:textId="581B9F1A" w:rsidR="00000000" w:rsidRPr="00020DD6" w:rsidRDefault="00020DD6" w:rsidP="00952118">
      <w:pPr>
        <w:pStyle w:val="InfoBlue"/>
        <w:numPr>
          <w:ilvl w:val="0"/>
          <w:numId w:val="92"/>
        </w:numPr>
      </w:pPr>
      <w:r w:rsidRPr="00020DD6">
        <w:t>Systematische explorative Tests durch e</w:t>
      </w:r>
      <w:r>
        <w:t>in QA-Team werden nicht durchgeführt. Begründung: Es gibt kein separates QA-Team im Projekt.</w:t>
      </w:r>
    </w:p>
    <w:p w14:paraId="4F52A070" w14:textId="77777777" w:rsidR="00000000" w:rsidRDefault="00000000">
      <w:pPr>
        <w:pStyle w:val="bodytext0"/>
        <w:rPr>
          <w:rFonts w:ascii="Arial" w:hAnsi="Arial"/>
        </w:rPr>
      </w:pPr>
      <w:bookmarkStart w:id="18" w:name="_Toc433104446"/>
    </w:p>
    <w:p w14:paraId="1AA29147" w14:textId="67C9C91C" w:rsidR="00000000" w:rsidRDefault="00952C18">
      <w:pPr>
        <w:pStyle w:val="Heading1"/>
      </w:pPr>
      <w:bookmarkStart w:id="19" w:name="_Toc314978545"/>
      <w:bookmarkStart w:id="20" w:name="_Toc324843648"/>
      <w:bookmarkStart w:id="21" w:name="_Toc324851955"/>
      <w:bookmarkStart w:id="22" w:name="_Toc324915538"/>
      <w:bookmarkStart w:id="23" w:name="_Toc433104459"/>
      <w:bookmarkStart w:id="24" w:name="_Toc197335403"/>
      <w:bookmarkEnd w:id="18"/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 w:rsidR="00630D9B">
        <w:t>Testwerkzeuge</w:t>
      </w:r>
      <w:bookmarkEnd w:id="24"/>
      <w:proofErr w:type="spellEnd"/>
    </w:p>
    <w:p w14:paraId="16F0FCA6" w14:textId="77777777" w:rsidR="00952118" w:rsidRDefault="00952118" w:rsidP="00952118">
      <w:pPr>
        <w:pStyle w:val="InfoBlue"/>
        <w:numPr>
          <w:ilvl w:val="0"/>
          <w:numId w:val="0"/>
        </w:numPr>
        <w:ind w:left="1101"/>
      </w:pPr>
    </w:p>
    <w:p w14:paraId="6EDCEDF4" w14:textId="2798408C" w:rsidR="00952C18" w:rsidRDefault="00952C18" w:rsidP="00952118">
      <w:pPr>
        <w:pStyle w:val="InfoBlue"/>
      </w:pPr>
      <w:proofErr w:type="spellStart"/>
      <w:r>
        <w:t>flutter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– für Unit- und Widget-Tests</w:t>
      </w:r>
    </w:p>
    <w:p w14:paraId="203E6774" w14:textId="56BC8600" w:rsidR="00952C18" w:rsidRDefault="00952C18" w:rsidP="00952118">
      <w:pPr>
        <w:pStyle w:val="InfoBlue"/>
      </w:pPr>
      <w:proofErr w:type="spellStart"/>
      <w:r>
        <w:t>flutter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– für einfache Integrationstests</w:t>
      </w:r>
    </w:p>
    <w:p w14:paraId="1C2BDBD2" w14:textId="57E6998A" w:rsidR="00952C18" w:rsidRDefault="00952C18" w:rsidP="00952118">
      <w:pPr>
        <w:pStyle w:val="InfoBlue"/>
      </w:pPr>
      <w:r>
        <w:t xml:space="preserve">GitHub </w:t>
      </w:r>
      <w:proofErr w:type="spellStart"/>
      <w:r>
        <w:t>Acxtions</w:t>
      </w:r>
      <w:proofErr w:type="spellEnd"/>
      <w:r>
        <w:t xml:space="preserve"> – für automatisierte Testläufe bei jedem Commit</w:t>
      </w:r>
    </w:p>
    <w:p w14:paraId="5A1CD1C0" w14:textId="723EBF85" w:rsidR="00952C18" w:rsidRDefault="00952C18" w:rsidP="00952118">
      <w:pPr>
        <w:pStyle w:val="InfoBlue"/>
      </w:pPr>
      <w:proofErr w:type="spellStart"/>
      <w:r>
        <w:t>Lcov</w:t>
      </w:r>
      <w:proofErr w:type="spellEnd"/>
      <w:r>
        <w:t xml:space="preserve"> /</w:t>
      </w:r>
      <w:proofErr w:type="spellStart"/>
      <w:r>
        <w:t>genhtml</w:t>
      </w:r>
      <w:proofErr w:type="spellEnd"/>
      <w:r>
        <w:t xml:space="preserve"> – perspektivisch zur Generierung von Testabdeckungsreports (optional)</w:t>
      </w:r>
    </w:p>
    <w:p w14:paraId="5FCF1734" w14:textId="77777777" w:rsidR="00952C18" w:rsidRDefault="00952C18" w:rsidP="00952C18">
      <w:pPr>
        <w:pStyle w:val="BodyText"/>
        <w:rPr>
          <w:lang w:val="de-DE"/>
        </w:rPr>
      </w:pPr>
    </w:p>
    <w:p w14:paraId="6C286890" w14:textId="77777777" w:rsidR="00F201CD" w:rsidRPr="00952C18" w:rsidRDefault="00F201CD" w:rsidP="00952C18">
      <w:pPr>
        <w:pStyle w:val="BodyText"/>
        <w:rPr>
          <w:lang w:val="de-DE"/>
        </w:rPr>
      </w:pPr>
    </w:p>
    <w:p w14:paraId="00AD9ABF" w14:textId="46B9B26D" w:rsidR="00000000" w:rsidRDefault="00630D9B">
      <w:pPr>
        <w:pStyle w:val="Heading1"/>
      </w:pPr>
      <w:bookmarkStart w:id="25" w:name="_Toc197335404"/>
      <w:proofErr w:type="spellStart"/>
      <w:r>
        <w:lastRenderedPageBreak/>
        <w:t>Verwaltung</w:t>
      </w:r>
      <w:proofErr w:type="spellEnd"/>
      <w:r>
        <w:t xml:space="preserve"> der </w:t>
      </w:r>
      <w:proofErr w:type="spellStart"/>
      <w:r>
        <w:t>Testfälle</w:t>
      </w:r>
      <w:bookmarkEnd w:id="25"/>
      <w:proofErr w:type="spellEnd"/>
    </w:p>
    <w:bookmarkEnd w:id="19"/>
    <w:bookmarkEnd w:id="20"/>
    <w:bookmarkEnd w:id="21"/>
    <w:bookmarkEnd w:id="22"/>
    <w:bookmarkEnd w:id="23"/>
    <w:p w14:paraId="367BEB84" w14:textId="41C7838C" w:rsidR="00000000" w:rsidRDefault="00952118" w:rsidP="00952118">
      <w:pPr>
        <w:pStyle w:val="InfoBlue"/>
      </w:pPr>
      <w:r>
        <w:t xml:space="preserve">Tests sind im Code gespeichert und versioniert über </w:t>
      </w:r>
      <w:proofErr w:type="spellStart"/>
      <w:r>
        <w:t>Git</w:t>
      </w:r>
      <w:proofErr w:type="spellEnd"/>
    </w:p>
    <w:p w14:paraId="27584574" w14:textId="54CACBB6" w:rsidR="00952118" w:rsidRDefault="00952118" w:rsidP="00952118">
      <w:pPr>
        <w:pStyle w:val="InfoBlue"/>
      </w:pPr>
      <w:r w:rsidRPr="00952118">
        <w:t xml:space="preserve">Jeder Commit </w:t>
      </w:r>
      <w:proofErr w:type="spellStart"/>
      <w:r w:rsidRPr="00952118">
        <w:t>oder</w:t>
      </w:r>
      <w:proofErr w:type="spellEnd"/>
      <w:r w:rsidRPr="00952118">
        <w:t xml:space="preserve"> Pull Request </w:t>
      </w:r>
      <w:r>
        <w:t xml:space="preserve">trigger Tests </w:t>
      </w:r>
      <w:proofErr w:type="spellStart"/>
      <w:r>
        <w:t>automatisch</w:t>
      </w:r>
      <w:proofErr w:type="spellEnd"/>
      <w:r>
        <w:t xml:space="preserve"> via GitHub Actions</w:t>
      </w:r>
    </w:p>
    <w:p w14:paraId="2F8DD69F" w14:textId="7748B191" w:rsidR="00952118" w:rsidRDefault="00952118" w:rsidP="00952118">
      <w:pPr>
        <w:pStyle w:val="InfoBlue"/>
      </w:pPr>
      <w:r>
        <w:t xml:space="preserve">Rückverfolgbarkeit: Durch Verknüpfung von </w:t>
      </w:r>
      <w:proofErr w:type="spellStart"/>
      <w:r>
        <w:t>Testlogs</w:t>
      </w:r>
      <w:proofErr w:type="spellEnd"/>
      <w:r>
        <w:t xml:space="preserve"> mit </w:t>
      </w:r>
      <w:proofErr w:type="spellStart"/>
      <w:r>
        <w:t>Commits</w:t>
      </w:r>
      <w:proofErr w:type="spellEnd"/>
      <w:r>
        <w:t xml:space="preserve"> ist nachvollziehbar, welche Tests wann bestanden oder fehlgeschlagen sind</w:t>
      </w:r>
    </w:p>
    <w:p w14:paraId="7FAF59EA" w14:textId="2E6D0652" w:rsidR="00952118" w:rsidRPr="00952118" w:rsidRDefault="00952118" w:rsidP="00952118">
      <w:pPr>
        <w:pStyle w:val="InfoBlue"/>
      </w:pPr>
      <w:r>
        <w:t xml:space="preserve">Manuelle Verwaltung von Testplänen ist nicht notwendig, da durch Automatisierung und saubere Struktur im </w:t>
      </w:r>
      <w:proofErr w:type="spellStart"/>
      <w:r>
        <w:t>Testcode</w:t>
      </w:r>
      <w:proofErr w:type="spellEnd"/>
      <w:r>
        <w:t xml:space="preserve"> die Wartung minimal bleibt</w:t>
      </w:r>
    </w:p>
    <w:sectPr w:rsidR="00952118" w:rsidRPr="0095211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57D5D" w14:textId="77777777" w:rsidR="00C91830" w:rsidRDefault="00C91830">
      <w:pPr>
        <w:spacing w:line="240" w:lineRule="auto"/>
      </w:pPr>
      <w:r>
        <w:separator/>
      </w:r>
    </w:p>
  </w:endnote>
  <w:endnote w:type="continuationSeparator" w:id="0">
    <w:p w14:paraId="2E6313CD" w14:textId="77777777" w:rsidR="00C91830" w:rsidRDefault="00C91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2E333" w14:textId="77777777" w:rsidR="00000000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72ECAE" w14:textId="77777777" w:rsidR="0000000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5B084B79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5C77C9" w14:textId="77777777" w:rsidR="00000000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6C2B17" w14:textId="6D3FE68B" w:rsidR="00000000" w:rsidRDefault="00000000">
          <w:pPr>
            <w:jc w:val="center"/>
          </w:pPr>
          <w:r>
            <w:sym w:font="Symbol" w:char="F0D3"/>
          </w:r>
          <w:r w:rsidR="00630D9B">
            <w:t>Gruppe 1,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252E9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BDFFB9" w14:textId="77777777" w:rsidR="00000000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30</w:t>
          </w:r>
          <w:r>
            <w:rPr>
              <w:rStyle w:val="PageNumber"/>
            </w:rPr>
            <w:fldChar w:fldCharType="end"/>
          </w:r>
        </w:p>
      </w:tc>
    </w:tr>
  </w:tbl>
  <w:p w14:paraId="6844571E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E64B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3EA96" w14:textId="77777777" w:rsidR="00C91830" w:rsidRDefault="00C91830">
      <w:pPr>
        <w:spacing w:line="240" w:lineRule="auto"/>
      </w:pPr>
      <w:r>
        <w:separator/>
      </w:r>
    </w:p>
  </w:footnote>
  <w:footnote w:type="continuationSeparator" w:id="0">
    <w:p w14:paraId="30455A85" w14:textId="77777777" w:rsidR="00C91830" w:rsidRDefault="00C918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52AC2" w14:textId="77777777" w:rsidR="00000000" w:rsidRDefault="00000000">
    <w:pPr>
      <w:rPr>
        <w:sz w:val="24"/>
      </w:rPr>
    </w:pPr>
  </w:p>
  <w:p w14:paraId="4836355C" w14:textId="77777777" w:rsidR="00000000" w:rsidRDefault="00000000">
    <w:pPr>
      <w:pBdr>
        <w:top w:val="single" w:sz="6" w:space="1" w:color="auto"/>
      </w:pBdr>
      <w:rPr>
        <w:sz w:val="24"/>
      </w:rPr>
    </w:pPr>
  </w:p>
  <w:p w14:paraId="62A9DEF0" w14:textId="7501E6A9" w:rsidR="00000000" w:rsidRDefault="006252E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Gruppe 1 – Software Engineering</w:t>
    </w:r>
  </w:p>
  <w:p w14:paraId="29DA9932" w14:textId="77777777" w:rsidR="00000000" w:rsidRDefault="00000000">
    <w:pPr>
      <w:pBdr>
        <w:bottom w:val="single" w:sz="6" w:space="1" w:color="auto"/>
      </w:pBdr>
      <w:jc w:val="right"/>
      <w:rPr>
        <w:sz w:val="24"/>
      </w:rPr>
    </w:pPr>
  </w:p>
  <w:p w14:paraId="4233DE3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34C5DBA3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A779E5C" w14:textId="63DC26F4" w:rsidR="00000000" w:rsidRDefault="00F201CD">
          <w:proofErr w:type="spellStart"/>
          <w:r>
            <w:t>GymTrackerX</w:t>
          </w:r>
          <w:proofErr w:type="spellEnd"/>
        </w:p>
      </w:tc>
      <w:tc>
        <w:tcPr>
          <w:tcW w:w="3179" w:type="dxa"/>
        </w:tcPr>
        <w:p w14:paraId="0A031EEB" w14:textId="12F38F43" w:rsidR="00000000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00000" w14:paraId="12FBF50A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587D3E2" w14:textId="39D3B2D0" w:rsidR="00000000" w:rsidRDefault="00F201CD">
          <w:r>
            <w:t>Master Test Plan</w:t>
          </w:r>
        </w:p>
      </w:tc>
      <w:tc>
        <w:tcPr>
          <w:tcW w:w="3179" w:type="dxa"/>
        </w:tcPr>
        <w:p w14:paraId="66D84C82" w14:textId="255BB7D0" w:rsidR="00000000" w:rsidRDefault="00000000">
          <w:r>
            <w:t xml:space="preserve">  Date:  </w:t>
          </w:r>
          <w:r w:rsidR="00F201CD">
            <w:t>05/05/2025</w:t>
          </w:r>
        </w:p>
      </w:tc>
    </w:tr>
  </w:tbl>
  <w:p w14:paraId="353DD3AE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BADB7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D2E97"/>
    <w:multiLevelType w:val="hybridMultilevel"/>
    <w:tmpl w:val="431E3C5E"/>
    <w:lvl w:ilvl="0" w:tplc="04090003">
      <w:start w:val="1"/>
      <w:numFmt w:val="bullet"/>
      <w:lvlText w:val="o"/>
      <w:lvlJc w:val="left"/>
      <w:pPr>
        <w:tabs>
          <w:tab w:val="num" w:pos="741"/>
        </w:tabs>
        <w:ind w:left="74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5" w15:restartNumberingAfterBreak="0">
    <w:nsid w:val="09B17ED0"/>
    <w:multiLevelType w:val="hybridMultilevel"/>
    <w:tmpl w:val="960A93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A4B01B1"/>
    <w:multiLevelType w:val="hybridMultilevel"/>
    <w:tmpl w:val="29F4D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696CD0"/>
    <w:multiLevelType w:val="hybridMultilevel"/>
    <w:tmpl w:val="7996D430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0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042EDA"/>
    <w:multiLevelType w:val="hybridMultilevel"/>
    <w:tmpl w:val="2F8466C6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2" w15:restartNumberingAfterBreak="0">
    <w:nsid w:val="0DD67119"/>
    <w:multiLevelType w:val="hybridMultilevel"/>
    <w:tmpl w:val="002E32D2"/>
    <w:lvl w:ilvl="0" w:tplc="32F8DDEE">
      <w:start w:val="1"/>
      <w:numFmt w:val="bullet"/>
      <w:pStyle w:val="InfoBlue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3" w15:restartNumberingAfterBreak="0">
    <w:nsid w:val="0F974F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EC0900"/>
    <w:multiLevelType w:val="hybridMultilevel"/>
    <w:tmpl w:val="FF9CD086"/>
    <w:lvl w:ilvl="0" w:tplc="5F8C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F2E91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A868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E3662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7588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B3040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B7CD2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1A77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C309C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0F4224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8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CD06C0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20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6D612B"/>
    <w:multiLevelType w:val="hybridMultilevel"/>
    <w:tmpl w:val="E60E506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43C7D50"/>
    <w:multiLevelType w:val="hybridMultilevel"/>
    <w:tmpl w:val="4FFE3BD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47325D7"/>
    <w:multiLevelType w:val="hybridMultilevel"/>
    <w:tmpl w:val="B6D82176"/>
    <w:lvl w:ilvl="0" w:tplc="F450444C">
      <w:start w:val="1"/>
      <w:numFmt w:val="bullet"/>
      <w:lvlText w:val=""/>
      <w:lvlJc w:val="left"/>
      <w:pPr>
        <w:tabs>
          <w:tab w:val="num" w:pos="651"/>
        </w:tabs>
        <w:ind w:left="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71"/>
        </w:tabs>
        <w:ind w:left="13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1"/>
        </w:tabs>
        <w:ind w:left="2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1"/>
        </w:tabs>
        <w:ind w:left="2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1"/>
        </w:tabs>
        <w:ind w:left="35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1"/>
        </w:tabs>
        <w:ind w:left="4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1"/>
        </w:tabs>
        <w:ind w:left="4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1"/>
        </w:tabs>
        <w:ind w:left="56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1"/>
        </w:tabs>
        <w:ind w:left="6411" w:hanging="360"/>
      </w:pPr>
      <w:rPr>
        <w:rFonts w:ascii="Wingdings" w:hAnsi="Wingdings" w:hint="default"/>
      </w:rPr>
    </w:lvl>
  </w:abstractNum>
  <w:abstractNum w:abstractNumId="2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1C800C63"/>
    <w:multiLevelType w:val="hybridMultilevel"/>
    <w:tmpl w:val="B9823B90"/>
    <w:lvl w:ilvl="0" w:tplc="F4502D90">
      <w:start w:val="1"/>
      <w:numFmt w:val="bullet"/>
      <w:lvlText w:val=""/>
      <w:lvlJc w:val="left"/>
      <w:pPr>
        <w:tabs>
          <w:tab w:val="num" w:pos="1011"/>
        </w:tabs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D7C5883"/>
    <w:multiLevelType w:val="hybridMultilevel"/>
    <w:tmpl w:val="BB66BDC6"/>
    <w:lvl w:ilvl="0" w:tplc="F4502D90">
      <w:start w:val="1"/>
      <w:numFmt w:val="bullet"/>
      <w:lvlText w:val=""/>
      <w:lvlJc w:val="left"/>
      <w:pPr>
        <w:tabs>
          <w:tab w:val="num" w:pos="1011"/>
        </w:tabs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31"/>
        </w:tabs>
        <w:ind w:left="1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51"/>
        </w:tabs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71"/>
        </w:tabs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91"/>
        </w:tabs>
        <w:ind w:left="3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11"/>
        </w:tabs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31"/>
        </w:tabs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51"/>
        </w:tabs>
        <w:ind w:left="6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71"/>
        </w:tabs>
        <w:ind w:left="6771" w:hanging="360"/>
      </w:pPr>
      <w:rPr>
        <w:rFonts w:ascii="Wingdings" w:hAnsi="Wingdings" w:hint="default"/>
      </w:rPr>
    </w:lvl>
  </w:abstractNum>
  <w:abstractNum w:abstractNumId="31" w15:restartNumberingAfterBreak="0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3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22AB210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36" w15:restartNumberingAfterBreak="0">
    <w:nsid w:val="23A11623"/>
    <w:multiLevelType w:val="hybridMultilevel"/>
    <w:tmpl w:val="E12ABB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CF6C1E"/>
    <w:multiLevelType w:val="hybridMultilevel"/>
    <w:tmpl w:val="12A6C9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45A413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39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76D2A2D"/>
    <w:multiLevelType w:val="hybridMultilevel"/>
    <w:tmpl w:val="774E8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7BC15B9"/>
    <w:multiLevelType w:val="hybridMultilevel"/>
    <w:tmpl w:val="3C3426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283D58E4"/>
    <w:multiLevelType w:val="hybridMultilevel"/>
    <w:tmpl w:val="D820D44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FE3018"/>
    <w:multiLevelType w:val="hybridMultilevel"/>
    <w:tmpl w:val="64E895E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2A3146FB"/>
    <w:multiLevelType w:val="hybridMultilevel"/>
    <w:tmpl w:val="9E8C0D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2B8C5C63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4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2E79048C"/>
    <w:multiLevelType w:val="singleLevel"/>
    <w:tmpl w:val="5F5CD49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Symbol" w:hAnsi="Symbol" w:hint="default"/>
        <w:sz w:val="16"/>
      </w:rPr>
    </w:lvl>
  </w:abstractNum>
  <w:abstractNum w:abstractNumId="50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31E861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 w15:restartNumberingAfterBreak="0">
    <w:nsid w:val="32954115"/>
    <w:multiLevelType w:val="hybridMultilevel"/>
    <w:tmpl w:val="1D2ED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3843172F"/>
    <w:multiLevelType w:val="hybridMultilevel"/>
    <w:tmpl w:val="52E0E2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3878115B"/>
    <w:multiLevelType w:val="singleLevel"/>
    <w:tmpl w:val="5F5CD49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Symbol" w:hAnsi="Symbol" w:hint="default"/>
        <w:sz w:val="16"/>
      </w:rPr>
    </w:lvl>
  </w:abstractNum>
  <w:abstractNum w:abstractNumId="60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61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2" w15:restartNumberingAfterBreak="0">
    <w:nsid w:val="39506B46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63" w15:restartNumberingAfterBreak="0">
    <w:nsid w:val="3EFD37EF"/>
    <w:multiLevelType w:val="singleLevel"/>
    <w:tmpl w:val="5F5CD49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Symbol" w:hAnsi="Symbol" w:hint="default"/>
        <w:sz w:val="16"/>
      </w:rPr>
    </w:lvl>
  </w:abstractNum>
  <w:abstractNum w:abstractNumId="64" w15:restartNumberingAfterBreak="0">
    <w:nsid w:val="3F51425C"/>
    <w:multiLevelType w:val="singleLevel"/>
    <w:tmpl w:val="213C4828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Arial" w:hAnsi="Arial" w:hint="default"/>
        <w:sz w:val="16"/>
      </w:rPr>
    </w:lvl>
  </w:abstractNum>
  <w:abstractNum w:abstractNumId="65" w15:restartNumberingAfterBreak="0">
    <w:nsid w:val="3F561730"/>
    <w:multiLevelType w:val="hybridMultilevel"/>
    <w:tmpl w:val="93409F56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66" w15:restartNumberingAfterBreak="0">
    <w:nsid w:val="40037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7" w15:restartNumberingAfterBreak="0">
    <w:nsid w:val="40EC6D29"/>
    <w:multiLevelType w:val="hybridMultilevel"/>
    <w:tmpl w:val="25465D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17E467C"/>
    <w:multiLevelType w:val="hybridMultilevel"/>
    <w:tmpl w:val="93B8A0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2" w15:restartNumberingAfterBreak="0">
    <w:nsid w:val="468B7DF9"/>
    <w:multiLevelType w:val="hybridMultilevel"/>
    <w:tmpl w:val="1CB010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9452182"/>
    <w:multiLevelType w:val="singleLevel"/>
    <w:tmpl w:val="213C4828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Arial" w:hAnsi="Arial" w:hint="default"/>
        <w:sz w:val="16"/>
      </w:rPr>
    </w:lvl>
  </w:abstractNum>
  <w:abstractNum w:abstractNumId="75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7" w15:restartNumberingAfterBreak="0">
    <w:nsid w:val="4A683BC6"/>
    <w:multiLevelType w:val="hybridMultilevel"/>
    <w:tmpl w:val="D884E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A278EC"/>
    <w:multiLevelType w:val="hybridMultilevel"/>
    <w:tmpl w:val="8BC236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EC22C81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82" w15:restartNumberingAfterBreak="0">
    <w:nsid w:val="4F1B06D9"/>
    <w:multiLevelType w:val="hybridMultilevel"/>
    <w:tmpl w:val="D6F6440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4" w15:restartNumberingAfterBreak="0">
    <w:nsid w:val="51090521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5" w15:restartNumberingAfterBreak="0">
    <w:nsid w:val="528C1429"/>
    <w:multiLevelType w:val="singleLevel"/>
    <w:tmpl w:val="2BB669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6" w15:restartNumberingAfterBreak="0">
    <w:nsid w:val="52AF3E80"/>
    <w:multiLevelType w:val="hybridMultilevel"/>
    <w:tmpl w:val="05247B30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8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8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89" w15:restartNumberingAfterBreak="0">
    <w:nsid w:val="54340687"/>
    <w:multiLevelType w:val="singleLevel"/>
    <w:tmpl w:val="213C4828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Arial" w:hAnsi="Arial" w:hint="default"/>
        <w:sz w:val="16"/>
      </w:rPr>
    </w:lvl>
  </w:abstractNum>
  <w:abstractNum w:abstractNumId="90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1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93" w15:restartNumberingAfterBreak="0">
    <w:nsid w:val="5A913F18"/>
    <w:multiLevelType w:val="hybridMultilevel"/>
    <w:tmpl w:val="8AA6692C"/>
    <w:lvl w:ilvl="0" w:tplc="21647E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4827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629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301C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DFAFB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4A2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AACCB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948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12AB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5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D3C059A"/>
    <w:multiLevelType w:val="hybridMultilevel"/>
    <w:tmpl w:val="2CB2ED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9548DD"/>
    <w:multiLevelType w:val="hybridMultilevel"/>
    <w:tmpl w:val="373A2C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9" w15:restartNumberingAfterBreak="0">
    <w:nsid w:val="617F7DC5"/>
    <w:multiLevelType w:val="hybridMultilevel"/>
    <w:tmpl w:val="865E55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61973335"/>
    <w:multiLevelType w:val="hybridMultilevel"/>
    <w:tmpl w:val="73FAC1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652C0CD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2" w15:restartNumberingAfterBreak="0">
    <w:nsid w:val="66A051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3" w15:restartNumberingAfterBreak="0">
    <w:nsid w:val="67C003B2"/>
    <w:multiLevelType w:val="hybridMultilevel"/>
    <w:tmpl w:val="DA546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404A83"/>
    <w:multiLevelType w:val="hybridMultilevel"/>
    <w:tmpl w:val="A37ECC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8" w15:restartNumberingAfterBreak="0">
    <w:nsid w:val="70F839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9" w15:restartNumberingAfterBreak="0">
    <w:nsid w:val="71092CEE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0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2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13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6" w15:restartNumberingAfterBreak="0">
    <w:nsid w:val="758A133A"/>
    <w:multiLevelType w:val="hybridMultilevel"/>
    <w:tmpl w:val="AD704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58D758D"/>
    <w:multiLevelType w:val="hybridMultilevel"/>
    <w:tmpl w:val="CE6CB32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6881E5A"/>
    <w:multiLevelType w:val="hybridMultilevel"/>
    <w:tmpl w:val="27D461D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0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1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3" w15:restartNumberingAfterBreak="0">
    <w:nsid w:val="7C4777D2"/>
    <w:multiLevelType w:val="singleLevel"/>
    <w:tmpl w:val="FFFFFFFF"/>
    <w:lvl w:ilvl="0">
      <w:start w:val="1"/>
      <w:numFmt w:val="decimal"/>
      <w:lvlText w:val="%1."/>
      <w:legacy w:legacy="1" w:legacySpace="144" w:legacyIndent="0"/>
      <w:lvlJc w:val="left"/>
    </w:lvl>
  </w:abstractNum>
  <w:abstractNum w:abstractNumId="124" w15:restartNumberingAfterBreak="0">
    <w:nsid w:val="7C7D0D0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5" w15:restartNumberingAfterBreak="0">
    <w:nsid w:val="7C9A7B86"/>
    <w:multiLevelType w:val="hybridMultilevel"/>
    <w:tmpl w:val="2E7256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6" w15:restartNumberingAfterBreak="0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266112827">
    <w:abstractNumId w:val="0"/>
  </w:num>
  <w:num w:numId="2" w16cid:durableId="1973241722">
    <w:abstractNumId w:val="55"/>
  </w:num>
  <w:num w:numId="3" w16cid:durableId="1226448625">
    <w:abstractNumId w:val="122"/>
  </w:num>
  <w:num w:numId="4" w16cid:durableId="1145391361">
    <w:abstractNumId w:val="87"/>
  </w:num>
  <w:num w:numId="5" w16cid:durableId="12273494">
    <w:abstractNumId w:val="83"/>
  </w:num>
  <w:num w:numId="6" w16cid:durableId="4954654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933974198">
    <w:abstractNumId w:val="2"/>
  </w:num>
  <w:num w:numId="8" w16cid:durableId="1984264122">
    <w:abstractNumId w:val="115"/>
  </w:num>
  <w:num w:numId="9" w16cid:durableId="1566835005">
    <w:abstractNumId w:val="6"/>
  </w:num>
  <w:num w:numId="10" w16cid:durableId="651181413">
    <w:abstractNumId w:val="57"/>
  </w:num>
  <w:num w:numId="11" w16cid:durableId="253125062">
    <w:abstractNumId w:val="54"/>
  </w:num>
  <w:num w:numId="12" w16cid:durableId="628434747">
    <w:abstractNumId w:val="114"/>
  </w:num>
  <w:num w:numId="13" w16cid:durableId="1294367234">
    <w:abstractNumId w:val="51"/>
  </w:num>
  <w:num w:numId="14" w16cid:durableId="2045016027">
    <w:abstractNumId w:val="24"/>
  </w:num>
  <w:num w:numId="15" w16cid:durableId="1860577775">
    <w:abstractNumId w:val="111"/>
  </w:num>
  <w:num w:numId="16" w16cid:durableId="1645886685">
    <w:abstractNumId w:val="76"/>
  </w:num>
  <w:num w:numId="17" w16cid:durableId="847134651">
    <w:abstractNumId w:val="34"/>
  </w:num>
  <w:num w:numId="18" w16cid:durableId="1023364285">
    <w:abstractNumId w:val="70"/>
  </w:num>
  <w:num w:numId="19" w16cid:durableId="70629277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223716967">
    <w:abstractNumId w:val="48"/>
  </w:num>
  <w:num w:numId="21" w16cid:durableId="1685283422">
    <w:abstractNumId w:val="107"/>
  </w:num>
  <w:num w:numId="22" w16cid:durableId="212568423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 w16cid:durableId="2044401393">
    <w:abstractNumId w:val="85"/>
  </w:num>
  <w:num w:numId="24" w16cid:durableId="1161503429">
    <w:abstractNumId w:val="62"/>
  </w:num>
  <w:num w:numId="25" w16cid:durableId="136798283">
    <w:abstractNumId w:val="38"/>
  </w:num>
  <w:num w:numId="26" w16cid:durableId="1948848894">
    <w:abstractNumId w:val="81"/>
  </w:num>
  <w:num w:numId="27" w16cid:durableId="1614047562">
    <w:abstractNumId w:val="0"/>
  </w:num>
  <w:num w:numId="28" w16cid:durableId="451288442">
    <w:abstractNumId w:val="0"/>
  </w:num>
  <w:num w:numId="29" w16cid:durableId="89858158">
    <w:abstractNumId w:val="0"/>
  </w:num>
  <w:num w:numId="30" w16cid:durableId="1481191613">
    <w:abstractNumId w:val="0"/>
  </w:num>
  <w:num w:numId="31" w16cid:durableId="2088648513">
    <w:abstractNumId w:val="0"/>
  </w:num>
  <w:num w:numId="32" w16cid:durableId="1851018145">
    <w:abstractNumId w:val="0"/>
  </w:num>
  <w:num w:numId="33" w16cid:durableId="764961701">
    <w:abstractNumId w:val="17"/>
  </w:num>
  <w:num w:numId="34" w16cid:durableId="1942568167">
    <w:abstractNumId w:val="35"/>
  </w:num>
  <w:num w:numId="35" w16cid:durableId="698942473">
    <w:abstractNumId w:val="47"/>
  </w:num>
  <w:num w:numId="36" w16cid:durableId="22757316">
    <w:abstractNumId w:val="123"/>
  </w:num>
  <w:num w:numId="37" w16cid:durableId="259873834">
    <w:abstractNumId w:val="19"/>
  </w:num>
  <w:num w:numId="38" w16cid:durableId="209267076">
    <w:abstractNumId w:val="0"/>
  </w:num>
  <w:num w:numId="39" w16cid:durableId="1803186382">
    <w:abstractNumId w:val="0"/>
  </w:num>
  <w:num w:numId="40" w16cid:durableId="1755080105">
    <w:abstractNumId w:val="71"/>
  </w:num>
  <w:num w:numId="41" w16cid:durableId="1350909465">
    <w:abstractNumId w:val="102"/>
  </w:num>
  <w:num w:numId="42" w16cid:durableId="48499212">
    <w:abstractNumId w:val="13"/>
  </w:num>
  <w:num w:numId="43" w16cid:durableId="559511741">
    <w:abstractNumId w:val="39"/>
  </w:num>
  <w:num w:numId="44" w16cid:durableId="1036929255">
    <w:abstractNumId w:val="27"/>
  </w:num>
  <w:num w:numId="45" w16cid:durableId="475148226">
    <w:abstractNumId w:val="120"/>
  </w:num>
  <w:num w:numId="46" w16cid:durableId="1934582269">
    <w:abstractNumId w:val="106"/>
  </w:num>
  <w:num w:numId="47" w16cid:durableId="2035422440">
    <w:abstractNumId w:val="26"/>
  </w:num>
  <w:num w:numId="48" w16cid:durableId="850028042">
    <w:abstractNumId w:val="50"/>
  </w:num>
  <w:num w:numId="49" w16cid:durableId="1529559599">
    <w:abstractNumId w:val="119"/>
  </w:num>
  <w:num w:numId="50" w16cid:durableId="1730955535">
    <w:abstractNumId w:val="69"/>
  </w:num>
  <w:num w:numId="51" w16cid:durableId="284655134">
    <w:abstractNumId w:val="108"/>
  </w:num>
  <w:num w:numId="52" w16cid:durableId="681204704">
    <w:abstractNumId w:val="66"/>
  </w:num>
  <w:num w:numId="53" w16cid:durableId="1747991032">
    <w:abstractNumId w:val="52"/>
  </w:num>
  <w:num w:numId="54" w16cid:durableId="462425861">
    <w:abstractNumId w:val="61"/>
  </w:num>
  <w:num w:numId="55" w16cid:durableId="1852376809">
    <w:abstractNumId w:val="113"/>
  </w:num>
  <w:num w:numId="56" w16cid:durableId="1108086018">
    <w:abstractNumId w:val="10"/>
  </w:num>
  <w:num w:numId="57" w16cid:durableId="932512326">
    <w:abstractNumId w:val="121"/>
  </w:num>
  <w:num w:numId="58" w16cid:durableId="1492018226">
    <w:abstractNumId w:val="36"/>
  </w:num>
  <w:num w:numId="59" w16cid:durableId="331032365">
    <w:abstractNumId w:val="65"/>
  </w:num>
  <w:num w:numId="60" w16cid:durableId="730618976">
    <w:abstractNumId w:val="7"/>
  </w:num>
  <w:num w:numId="61" w16cid:durableId="136264805">
    <w:abstractNumId w:val="86"/>
  </w:num>
  <w:num w:numId="62" w16cid:durableId="1058280742">
    <w:abstractNumId w:val="77"/>
  </w:num>
  <w:num w:numId="63" w16cid:durableId="1956017039">
    <w:abstractNumId w:val="104"/>
  </w:num>
  <w:num w:numId="64" w16cid:durableId="2138640322">
    <w:abstractNumId w:val="42"/>
  </w:num>
  <w:num w:numId="65" w16cid:durableId="670376437">
    <w:abstractNumId w:val="103"/>
  </w:num>
  <w:num w:numId="66" w16cid:durableId="1879388738">
    <w:abstractNumId w:val="46"/>
  </w:num>
  <w:num w:numId="67" w16cid:durableId="1117019092">
    <w:abstractNumId w:val="5"/>
  </w:num>
  <w:num w:numId="68" w16cid:durableId="199975026">
    <w:abstractNumId w:val="43"/>
  </w:num>
  <w:num w:numId="69" w16cid:durableId="1232158441">
    <w:abstractNumId w:val="37"/>
  </w:num>
  <w:num w:numId="70" w16cid:durableId="578566724">
    <w:abstractNumId w:val="125"/>
  </w:num>
  <w:num w:numId="71" w16cid:durableId="222765591">
    <w:abstractNumId w:val="16"/>
  </w:num>
  <w:num w:numId="72" w16cid:durableId="393816250">
    <w:abstractNumId w:val="127"/>
  </w:num>
  <w:num w:numId="73" w16cid:durableId="840850078">
    <w:abstractNumId w:val="67"/>
  </w:num>
  <w:num w:numId="74" w16cid:durableId="367606745">
    <w:abstractNumId w:val="53"/>
  </w:num>
  <w:num w:numId="75" w16cid:durableId="998775306">
    <w:abstractNumId w:val="116"/>
  </w:num>
  <w:num w:numId="76" w16cid:durableId="464129239">
    <w:abstractNumId w:val="100"/>
  </w:num>
  <w:num w:numId="77" w16cid:durableId="1000154892">
    <w:abstractNumId w:val="68"/>
  </w:num>
  <w:num w:numId="78" w16cid:durableId="904604219">
    <w:abstractNumId w:val="96"/>
  </w:num>
  <w:num w:numId="79" w16cid:durableId="1227498425">
    <w:abstractNumId w:val="58"/>
  </w:num>
  <w:num w:numId="80" w16cid:durableId="610675019">
    <w:abstractNumId w:val="72"/>
  </w:num>
  <w:num w:numId="81" w16cid:durableId="1442799244">
    <w:abstractNumId w:val="60"/>
  </w:num>
  <w:num w:numId="82" w16cid:durableId="2080516264">
    <w:abstractNumId w:val="109"/>
  </w:num>
  <w:num w:numId="83" w16cid:durableId="1746762051">
    <w:abstractNumId w:val="124"/>
  </w:num>
  <w:num w:numId="84" w16cid:durableId="1417552569">
    <w:abstractNumId w:val="84"/>
  </w:num>
  <w:num w:numId="85" w16cid:durableId="1022975585">
    <w:abstractNumId w:val="101"/>
  </w:num>
  <w:num w:numId="86" w16cid:durableId="1834879408">
    <w:abstractNumId w:val="9"/>
  </w:num>
  <w:num w:numId="87" w16cid:durableId="1680693468">
    <w:abstractNumId w:val="11"/>
  </w:num>
  <w:num w:numId="88" w16cid:durableId="1012220997">
    <w:abstractNumId w:val="23"/>
  </w:num>
  <w:num w:numId="89" w16cid:durableId="1592544139">
    <w:abstractNumId w:val="30"/>
  </w:num>
  <w:num w:numId="90" w16cid:durableId="1376346689">
    <w:abstractNumId w:val="28"/>
  </w:num>
  <w:num w:numId="91" w16cid:durableId="309527158">
    <w:abstractNumId w:val="90"/>
  </w:num>
  <w:num w:numId="92" w16cid:durableId="661472438">
    <w:abstractNumId w:val="98"/>
  </w:num>
  <w:num w:numId="93" w16cid:durableId="1299800426">
    <w:abstractNumId w:val="14"/>
  </w:num>
  <w:num w:numId="94" w16cid:durableId="1972438190">
    <w:abstractNumId w:val="92"/>
  </w:num>
  <w:num w:numId="95" w16cid:durableId="1080057964">
    <w:abstractNumId w:val="105"/>
  </w:num>
  <w:num w:numId="96" w16cid:durableId="1425608267">
    <w:abstractNumId w:val="29"/>
  </w:num>
  <w:num w:numId="97" w16cid:durableId="379324247">
    <w:abstractNumId w:val="40"/>
  </w:num>
  <w:num w:numId="98" w16cid:durableId="1429230351">
    <w:abstractNumId w:val="75"/>
  </w:num>
  <w:num w:numId="99" w16cid:durableId="1028721384">
    <w:abstractNumId w:val="110"/>
  </w:num>
  <w:num w:numId="100" w16cid:durableId="410087168">
    <w:abstractNumId w:val="33"/>
  </w:num>
  <w:num w:numId="101" w16cid:durableId="409691439">
    <w:abstractNumId w:val="91"/>
  </w:num>
  <w:num w:numId="102" w16cid:durableId="151607124">
    <w:abstractNumId w:val="79"/>
  </w:num>
  <w:num w:numId="103" w16cid:durableId="163934134">
    <w:abstractNumId w:val="32"/>
  </w:num>
  <w:num w:numId="104" w16cid:durableId="1769082564">
    <w:abstractNumId w:val="88"/>
  </w:num>
  <w:num w:numId="105" w16cid:durableId="954603279">
    <w:abstractNumId w:val="117"/>
  </w:num>
  <w:num w:numId="106" w16cid:durableId="1062678936">
    <w:abstractNumId w:val="4"/>
  </w:num>
  <w:num w:numId="107" w16cid:durableId="1641692864">
    <w:abstractNumId w:val="44"/>
  </w:num>
  <w:num w:numId="108" w16cid:durableId="315574474">
    <w:abstractNumId w:val="64"/>
  </w:num>
  <w:num w:numId="109" w16cid:durableId="817575457">
    <w:abstractNumId w:val="89"/>
  </w:num>
  <w:num w:numId="110" w16cid:durableId="1493638002">
    <w:abstractNumId w:val="74"/>
  </w:num>
  <w:num w:numId="111" w16cid:durableId="285084461">
    <w:abstractNumId w:val="49"/>
  </w:num>
  <w:num w:numId="112" w16cid:durableId="1794321242">
    <w:abstractNumId w:val="59"/>
  </w:num>
  <w:num w:numId="113" w16cid:durableId="1636182158">
    <w:abstractNumId w:val="63"/>
  </w:num>
  <w:num w:numId="114" w16cid:durableId="315107770">
    <w:abstractNumId w:val="118"/>
  </w:num>
  <w:num w:numId="115" w16cid:durableId="272903051">
    <w:abstractNumId w:val="112"/>
  </w:num>
  <w:num w:numId="116" w16cid:durableId="940840113">
    <w:abstractNumId w:val="41"/>
  </w:num>
  <w:num w:numId="117" w16cid:durableId="218398349">
    <w:abstractNumId w:val="25"/>
  </w:num>
  <w:num w:numId="118" w16cid:durableId="1060978440">
    <w:abstractNumId w:val="8"/>
  </w:num>
  <w:num w:numId="119" w16cid:durableId="1437558820">
    <w:abstractNumId w:val="73"/>
  </w:num>
  <w:num w:numId="120" w16cid:durableId="1793859641">
    <w:abstractNumId w:val="126"/>
  </w:num>
  <w:num w:numId="121" w16cid:durableId="1564944654">
    <w:abstractNumId w:val="31"/>
  </w:num>
  <w:num w:numId="122" w16cid:durableId="840580058">
    <w:abstractNumId w:val="56"/>
  </w:num>
  <w:num w:numId="123" w16cid:durableId="1212425482">
    <w:abstractNumId w:val="15"/>
  </w:num>
  <w:num w:numId="124" w16cid:durableId="694237685">
    <w:abstractNumId w:val="93"/>
  </w:num>
  <w:num w:numId="125" w16cid:durableId="1023702486">
    <w:abstractNumId w:val="95"/>
  </w:num>
  <w:num w:numId="126" w16cid:durableId="1649092617">
    <w:abstractNumId w:val="3"/>
  </w:num>
  <w:num w:numId="127" w16cid:durableId="143161700">
    <w:abstractNumId w:val="20"/>
  </w:num>
  <w:num w:numId="128" w16cid:durableId="1388265817">
    <w:abstractNumId w:val="18"/>
  </w:num>
  <w:num w:numId="129" w16cid:durableId="992829805">
    <w:abstractNumId w:val="80"/>
  </w:num>
  <w:num w:numId="130" w16cid:durableId="1810591525">
    <w:abstractNumId w:val="94"/>
  </w:num>
  <w:num w:numId="131" w16cid:durableId="2121681740">
    <w:abstractNumId w:val="99"/>
  </w:num>
  <w:num w:numId="132" w16cid:durableId="539050550">
    <w:abstractNumId w:val="97"/>
  </w:num>
  <w:num w:numId="133" w16cid:durableId="1589195222">
    <w:abstractNumId w:val="21"/>
  </w:num>
  <w:num w:numId="134" w16cid:durableId="1749376157">
    <w:abstractNumId w:val="82"/>
  </w:num>
  <w:num w:numId="135" w16cid:durableId="873347953">
    <w:abstractNumId w:val="22"/>
  </w:num>
  <w:num w:numId="136" w16cid:durableId="1904246339">
    <w:abstractNumId w:val="45"/>
  </w:num>
  <w:num w:numId="137" w16cid:durableId="1240752539">
    <w:abstractNumId w:val="78"/>
  </w:num>
  <w:num w:numId="138" w16cid:durableId="285429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de-DE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52E9"/>
    <w:rsid w:val="00020DD6"/>
    <w:rsid w:val="005C6880"/>
    <w:rsid w:val="005E0326"/>
    <w:rsid w:val="006252E9"/>
    <w:rsid w:val="00630D9B"/>
    <w:rsid w:val="00783D95"/>
    <w:rsid w:val="00952118"/>
    <w:rsid w:val="00952C18"/>
    <w:rsid w:val="009C2B22"/>
    <w:rsid w:val="00C91830"/>
    <w:rsid w:val="00CF4B51"/>
    <w:rsid w:val="00E97E58"/>
    <w:rsid w:val="00F2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815FE"/>
  <w15:chartTrackingRefBased/>
  <w15:docId w15:val="{35CA859F-035B-4832-8E6E-799E40BE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52118"/>
    <w:pPr>
      <w:numPr>
        <w:numId w:val="138"/>
      </w:numPr>
      <w:tabs>
        <w:tab w:val="left" w:pos="381"/>
      </w:tabs>
      <w:spacing w:after="120"/>
    </w:pPr>
    <w:rPr>
      <w:iCs/>
      <w:lang w:val="de-DE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0">
    <w:name w:val="SubTitle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4s5rb\Downloads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411D0-7D77-4F7E-B483-18CC97FFA15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0</TotalTime>
  <Pages>5</Pages>
  <Words>578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Kreutzer, Oskar (DI FA HMI COS TED)</dc:creator>
  <cp:keywords/>
  <dc:description/>
  <cp:lastModifiedBy>Kreutzer, Oskar (DI FA HMI COS TED)</cp:lastModifiedBy>
  <cp:revision>6</cp:revision>
  <cp:lastPrinted>2001-09-06T21:54:00Z</cp:lastPrinted>
  <dcterms:created xsi:type="dcterms:W3CDTF">2025-05-05T08:05:00Z</dcterms:created>
  <dcterms:modified xsi:type="dcterms:W3CDTF">2025-05-05T09:06:00Z</dcterms:modified>
</cp:coreProperties>
</file>